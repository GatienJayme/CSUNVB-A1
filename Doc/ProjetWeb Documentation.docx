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73CC" w14:textId="77777777" w:rsidR="00CF39A8" w:rsidRPr="00E12ABE" w:rsidRDefault="002C6F74">
      <w:pPr>
        <w:pStyle w:val="TM1"/>
      </w:pPr>
      <w:r w:rsidRPr="00E12ABE">
        <w:drawing>
          <wp:anchor distT="0" distB="0" distL="114300" distR="114300" simplePos="0" relativeHeight="251656192" behindDoc="0" locked="0" layoutInCell="0" allowOverlap="1" wp14:anchorId="3C70B2F5" wp14:editId="4A8E2B1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D5BA2" w14:textId="77777777" w:rsidR="00C930E9" w:rsidRPr="00E12ABE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E12ABE" w14:paraId="1E6C4F0A" w14:textId="77777777">
        <w:tc>
          <w:tcPr>
            <w:tcW w:w="9210" w:type="dxa"/>
          </w:tcPr>
          <w:p w14:paraId="1586C622" w14:textId="77777777" w:rsidR="00C930E9" w:rsidRPr="00E12ABE" w:rsidRDefault="003D6442" w:rsidP="00ED50C4">
            <w:pPr>
              <w:pStyle w:val="Help"/>
              <w:jc w:val="center"/>
              <w:rPr>
                <w:i w:val="0"/>
                <w:iCs w:val="0"/>
                <w:color w:val="auto"/>
                <w:sz w:val="96"/>
                <w:szCs w:val="96"/>
              </w:rPr>
            </w:pPr>
            <w:bookmarkStart w:id="0" w:name="_Hlk37322793"/>
            <w:r w:rsidRPr="00E12ABE">
              <w:rPr>
                <w:i w:val="0"/>
                <w:iCs w:val="0"/>
                <w:color w:val="auto"/>
                <w:sz w:val="96"/>
                <w:szCs w:val="96"/>
              </w:rPr>
              <w:t>CSU-NVB A1</w:t>
            </w:r>
            <w:bookmarkEnd w:id="0"/>
          </w:p>
          <w:p w14:paraId="0A313FE1" w14:textId="70541CD3" w:rsidR="009C28BA" w:rsidRPr="00E12ABE" w:rsidRDefault="009C28BA" w:rsidP="00ED50C4">
            <w:pPr>
              <w:pStyle w:val="Help"/>
              <w:jc w:val="center"/>
              <w:rPr>
                <w:i w:val="0"/>
                <w:iCs w:val="0"/>
                <w:sz w:val="96"/>
                <w:szCs w:val="96"/>
              </w:rPr>
            </w:pPr>
            <w:r w:rsidRPr="00E12ABE">
              <w:rPr>
                <w:i w:val="0"/>
                <w:iCs w:val="0"/>
                <w:color w:val="auto"/>
                <w:sz w:val="96"/>
                <w:szCs w:val="96"/>
              </w:rPr>
              <w:t xml:space="preserve">Partie </w:t>
            </w:r>
            <w:proofErr w:type="spellStart"/>
            <w:r w:rsidRPr="00E12ABE">
              <w:rPr>
                <w:i w:val="0"/>
                <w:iCs w:val="0"/>
                <w:color w:val="auto"/>
                <w:sz w:val="96"/>
                <w:szCs w:val="96"/>
              </w:rPr>
              <w:t>Drugs</w:t>
            </w:r>
            <w:proofErr w:type="spellEnd"/>
          </w:p>
        </w:tc>
      </w:tr>
    </w:tbl>
    <w:p w14:paraId="3C21043B" w14:textId="77777777" w:rsidR="00CF39A8" w:rsidRPr="00E12ABE" w:rsidRDefault="00CF39A8">
      <w:pPr>
        <w:rPr>
          <w:sz w:val="52"/>
        </w:rPr>
      </w:pPr>
    </w:p>
    <w:p w14:paraId="59AC1DDA" w14:textId="77777777" w:rsidR="00CF39A8" w:rsidRPr="00E12ABE" w:rsidRDefault="00CF39A8"/>
    <w:p w14:paraId="678BB6A5" w14:textId="495F1FF8" w:rsidR="004F521F" w:rsidRPr="00E12ABE" w:rsidRDefault="003D6442" w:rsidP="004F521F">
      <w:pPr>
        <w:jc w:val="center"/>
      </w:pPr>
      <w:r w:rsidRPr="00E12ABE">
        <w:rPr>
          <w:noProof/>
        </w:rPr>
        <w:drawing>
          <wp:inline distT="0" distB="0" distL="0" distR="0" wp14:anchorId="5342F94C" wp14:editId="3855A9C8">
            <wp:extent cx="2790825" cy="1447800"/>
            <wp:effectExtent l="0" t="0" r="9525" b="0"/>
            <wp:docPr id="6" name="Image 6" descr="CSU-nvb - Bienvenue sur le site du CSU-n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U-nvb - Bienvenue sur le site du CSU-nv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B6DF" w14:textId="1BCE9F1F" w:rsidR="004F521F" w:rsidRPr="00E12ABE" w:rsidRDefault="004F521F" w:rsidP="004F521F">
      <w:pPr>
        <w:jc w:val="center"/>
      </w:pPr>
    </w:p>
    <w:p w14:paraId="60BB391C" w14:textId="098AC0A4" w:rsidR="003D6442" w:rsidRPr="00E12ABE" w:rsidRDefault="003D6442" w:rsidP="004F521F">
      <w:pPr>
        <w:jc w:val="center"/>
      </w:pPr>
    </w:p>
    <w:p w14:paraId="2B0D0269" w14:textId="2D223DC7" w:rsidR="003D6442" w:rsidRPr="00E12ABE" w:rsidRDefault="003D6442" w:rsidP="004F521F">
      <w:pPr>
        <w:jc w:val="center"/>
      </w:pPr>
    </w:p>
    <w:p w14:paraId="15A8C7A6" w14:textId="06FFE24E" w:rsidR="003D6442" w:rsidRPr="00E12ABE" w:rsidRDefault="003D6442" w:rsidP="004F521F">
      <w:pPr>
        <w:jc w:val="center"/>
      </w:pPr>
    </w:p>
    <w:p w14:paraId="21998A41" w14:textId="1A5990C5" w:rsidR="003D6442" w:rsidRPr="00E12ABE" w:rsidRDefault="003D6442" w:rsidP="004F521F">
      <w:pPr>
        <w:jc w:val="center"/>
      </w:pPr>
    </w:p>
    <w:p w14:paraId="79138F09" w14:textId="7E633252" w:rsidR="003D6442" w:rsidRPr="00E12ABE" w:rsidRDefault="003D6442" w:rsidP="004F521F">
      <w:pPr>
        <w:jc w:val="center"/>
      </w:pPr>
    </w:p>
    <w:p w14:paraId="3E8E5CEA" w14:textId="768F50D9" w:rsidR="003D6442" w:rsidRPr="00E12ABE" w:rsidRDefault="003D6442" w:rsidP="004F521F">
      <w:pPr>
        <w:jc w:val="center"/>
      </w:pPr>
    </w:p>
    <w:p w14:paraId="731D9ED9" w14:textId="5263DB26" w:rsidR="003D6442" w:rsidRPr="00E12ABE" w:rsidRDefault="003D6442" w:rsidP="004F521F">
      <w:pPr>
        <w:jc w:val="center"/>
      </w:pPr>
    </w:p>
    <w:p w14:paraId="5BDB256F" w14:textId="0137EAFF" w:rsidR="003D6442" w:rsidRPr="00E12ABE" w:rsidRDefault="003D6442" w:rsidP="004F521F">
      <w:pPr>
        <w:jc w:val="center"/>
      </w:pPr>
    </w:p>
    <w:p w14:paraId="593ED9AE" w14:textId="5B31C605" w:rsidR="003D6442" w:rsidRPr="00E12ABE" w:rsidRDefault="003D6442" w:rsidP="004F521F">
      <w:pPr>
        <w:jc w:val="center"/>
      </w:pPr>
    </w:p>
    <w:p w14:paraId="13F3A0AB" w14:textId="77777777" w:rsidR="003D6442" w:rsidRPr="00E12ABE" w:rsidRDefault="003D6442" w:rsidP="00E81394"/>
    <w:p w14:paraId="48768E89" w14:textId="77777777" w:rsidR="004F521F" w:rsidRPr="00E12ABE" w:rsidRDefault="004F521F" w:rsidP="004F521F">
      <w:pPr>
        <w:jc w:val="center"/>
      </w:pPr>
    </w:p>
    <w:p w14:paraId="0746EBA0" w14:textId="77777777" w:rsidR="004F521F" w:rsidRPr="00E12ABE" w:rsidRDefault="002C6F74" w:rsidP="004F521F">
      <w:pPr>
        <w:jc w:val="center"/>
      </w:pPr>
      <w:r w:rsidRPr="00E1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189D4C" wp14:editId="3002154B">
                <wp:simplePos x="0" y="0"/>
                <wp:positionH relativeFrom="column">
                  <wp:posOffset>2319020</wp:posOffset>
                </wp:positionH>
                <wp:positionV relativeFrom="paragraph">
                  <wp:posOffset>73024</wp:posOffset>
                </wp:positionV>
                <wp:extent cx="1142365" cy="105727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B0E56" w14:textId="1110C6BB" w:rsidR="004F521F" w:rsidRPr="003D6442" w:rsidRDefault="003D6442" w:rsidP="00ED50C4">
                            <w:pPr>
                              <w:pStyle w:val="Help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3D6442">
                              <w:rPr>
                                <w:i w:val="0"/>
                                <w:iCs w:val="0"/>
                                <w:color w:val="auto"/>
                              </w:rPr>
                              <w:t>Masson</w:t>
                            </w:r>
                            <w:r w:rsidR="004F521F" w:rsidRPr="003D6442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 w:rsidRPr="003D6442">
                              <w:rPr>
                                <w:i w:val="0"/>
                                <w:iCs w:val="0"/>
                                <w:color w:val="auto"/>
                              </w:rPr>
                              <w:t>Fabien</w:t>
                            </w:r>
                          </w:p>
                          <w:p w14:paraId="1D91E07F" w14:textId="60413699" w:rsidR="004F521F" w:rsidRDefault="003D6442" w:rsidP="00ED50C4">
                            <w:pPr>
                              <w:pStyle w:val="Help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hyperlink r:id="rId9" w:history="1">
                              <w:r w:rsidRPr="003D6442">
                                <w:rPr>
                                  <w:rStyle w:val="Lienhypertexte"/>
                                  <w:i w:val="0"/>
                                  <w:iCs w:val="0"/>
                                  <w:color w:val="auto"/>
                                </w:rPr>
                                <w:t>Fabien.masson@cpnv.ch</w:t>
                              </w:r>
                            </w:hyperlink>
                          </w:p>
                          <w:p w14:paraId="40D86EA3" w14:textId="4A194200" w:rsidR="003D6442" w:rsidRDefault="003D6442" w:rsidP="00ED50C4">
                            <w:pPr>
                              <w:pStyle w:val="Help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</w:p>
                          <w:p w14:paraId="4605CB39" w14:textId="352E0F2B" w:rsidR="003D6442" w:rsidRDefault="003D6442" w:rsidP="00ED50C4">
                            <w:pPr>
                              <w:pStyle w:val="Help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Roulet David</w:t>
                            </w:r>
                          </w:p>
                          <w:p w14:paraId="4308AA28" w14:textId="535131F7" w:rsidR="003D6442" w:rsidRPr="003D6442" w:rsidRDefault="003D6442" w:rsidP="00ED50C4">
                            <w:pPr>
                              <w:pStyle w:val="Help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David.roulet@cpnv.ch</w:t>
                            </w:r>
                          </w:p>
                          <w:p w14:paraId="13351729" w14:textId="77777777" w:rsidR="003D6442" w:rsidRPr="003D6442" w:rsidRDefault="003D6442" w:rsidP="00ED50C4">
                            <w:pPr>
                              <w:pStyle w:val="Help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89D4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6pt;margin-top:5.75pt;width:89.95pt;height:83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" filled="f" stroked="f">
                <v:textbox>
                  <w:txbxContent>
                    <w:p w14:paraId="5DEB0E56" w14:textId="1110C6BB" w:rsidR="004F521F" w:rsidRPr="003D6442" w:rsidRDefault="003D6442" w:rsidP="00ED50C4">
                      <w:pPr>
                        <w:pStyle w:val="Help"/>
                        <w:rPr>
                          <w:i w:val="0"/>
                          <w:iCs w:val="0"/>
                          <w:color w:val="auto"/>
                        </w:rPr>
                      </w:pPr>
                      <w:r w:rsidRPr="003D6442">
                        <w:rPr>
                          <w:i w:val="0"/>
                          <w:iCs w:val="0"/>
                          <w:color w:val="auto"/>
                        </w:rPr>
                        <w:t>Masson</w:t>
                      </w:r>
                      <w:r w:rsidR="004F521F" w:rsidRPr="003D6442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 w:rsidRPr="003D6442">
                        <w:rPr>
                          <w:i w:val="0"/>
                          <w:iCs w:val="0"/>
                          <w:color w:val="auto"/>
                        </w:rPr>
                        <w:t>Fabien</w:t>
                      </w:r>
                    </w:p>
                    <w:p w14:paraId="1D91E07F" w14:textId="60413699" w:rsidR="004F521F" w:rsidRDefault="003D6442" w:rsidP="00ED50C4">
                      <w:pPr>
                        <w:pStyle w:val="Help"/>
                        <w:rPr>
                          <w:i w:val="0"/>
                          <w:iCs w:val="0"/>
                          <w:color w:val="auto"/>
                        </w:rPr>
                      </w:pPr>
                      <w:hyperlink r:id="rId10" w:history="1">
                        <w:r w:rsidRPr="003D6442">
                          <w:rPr>
                            <w:rStyle w:val="Lienhypertexte"/>
                            <w:i w:val="0"/>
                            <w:iCs w:val="0"/>
                            <w:color w:val="auto"/>
                          </w:rPr>
                          <w:t>Fabien.masson@cpnv.ch</w:t>
                        </w:r>
                      </w:hyperlink>
                    </w:p>
                    <w:p w14:paraId="40D86EA3" w14:textId="4A194200" w:rsidR="003D6442" w:rsidRDefault="003D6442" w:rsidP="00ED50C4">
                      <w:pPr>
                        <w:pStyle w:val="Help"/>
                        <w:rPr>
                          <w:i w:val="0"/>
                          <w:iCs w:val="0"/>
                          <w:color w:val="auto"/>
                        </w:rPr>
                      </w:pPr>
                    </w:p>
                    <w:p w14:paraId="4605CB39" w14:textId="352E0F2B" w:rsidR="003D6442" w:rsidRDefault="003D6442" w:rsidP="00ED50C4">
                      <w:pPr>
                        <w:pStyle w:val="Help"/>
                        <w:rPr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>Roulet David</w:t>
                      </w:r>
                    </w:p>
                    <w:p w14:paraId="4308AA28" w14:textId="535131F7" w:rsidR="003D6442" w:rsidRPr="003D6442" w:rsidRDefault="003D6442" w:rsidP="00ED50C4">
                      <w:pPr>
                        <w:pStyle w:val="Help"/>
                        <w:rPr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>David.roulet@cpnv.ch</w:t>
                      </w:r>
                    </w:p>
                    <w:p w14:paraId="13351729" w14:textId="77777777" w:rsidR="003D6442" w:rsidRPr="003D6442" w:rsidRDefault="003D6442" w:rsidP="00ED50C4">
                      <w:pPr>
                        <w:pStyle w:val="Help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A0209" w14:textId="77777777" w:rsidR="004F521F" w:rsidRPr="00E12ABE" w:rsidRDefault="004F521F" w:rsidP="004F521F">
      <w:pPr>
        <w:jc w:val="center"/>
      </w:pPr>
    </w:p>
    <w:p w14:paraId="4EBCF3DA" w14:textId="77777777" w:rsidR="004F521F" w:rsidRPr="00E12ABE" w:rsidRDefault="004F521F" w:rsidP="004F521F">
      <w:pPr>
        <w:jc w:val="center"/>
      </w:pPr>
    </w:p>
    <w:p w14:paraId="41E3D134" w14:textId="77777777" w:rsidR="004F521F" w:rsidRPr="00E12ABE" w:rsidRDefault="004F521F" w:rsidP="004F521F">
      <w:pPr>
        <w:jc w:val="center"/>
      </w:pPr>
    </w:p>
    <w:p w14:paraId="5BDD9E04" w14:textId="77777777" w:rsidR="004F521F" w:rsidRPr="00E12ABE" w:rsidRDefault="004F521F" w:rsidP="004F521F">
      <w:pPr>
        <w:jc w:val="center"/>
      </w:pPr>
    </w:p>
    <w:p w14:paraId="6003EF65" w14:textId="77777777" w:rsidR="004F521F" w:rsidRPr="00E12ABE" w:rsidRDefault="004F521F" w:rsidP="004F521F">
      <w:pPr>
        <w:jc w:val="center"/>
      </w:pPr>
    </w:p>
    <w:p w14:paraId="1203DDC5" w14:textId="77777777" w:rsidR="004F521F" w:rsidRPr="00E12ABE" w:rsidRDefault="004F521F" w:rsidP="004F521F">
      <w:pPr>
        <w:jc w:val="center"/>
      </w:pPr>
    </w:p>
    <w:p w14:paraId="395F8D82" w14:textId="77777777" w:rsidR="004F521F" w:rsidRPr="00E12ABE" w:rsidRDefault="004F521F" w:rsidP="004F521F">
      <w:pPr>
        <w:jc w:val="center"/>
      </w:pPr>
    </w:p>
    <w:p w14:paraId="21C47DE2" w14:textId="77777777" w:rsidR="004F521F" w:rsidRPr="00E12ABE" w:rsidRDefault="004F521F" w:rsidP="004F521F">
      <w:pPr>
        <w:jc w:val="center"/>
        <w:rPr>
          <w:u w:val="single"/>
        </w:rPr>
      </w:pPr>
    </w:p>
    <w:p w14:paraId="0A1E0FC9" w14:textId="77777777" w:rsidR="004F521F" w:rsidRPr="00E12ABE" w:rsidRDefault="002C6F74" w:rsidP="004F521F">
      <w:pPr>
        <w:jc w:val="center"/>
        <w:rPr>
          <w:u w:val="single"/>
        </w:rPr>
      </w:pPr>
      <w:r w:rsidRPr="00E12ABE">
        <w:rPr>
          <w:noProof/>
        </w:rPr>
        <w:drawing>
          <wp:anchor distT="0" distB="0" distL="114300" distR="114300" simplePos="0" relativeHeight="251659264" behindDoc="0" locked="0" layoutInCell="0" allowOverlap="1" wp14:anchorId="545B573D" wp14:editId="4F2E958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04CD7" w14:textId="77777777" w:rsidR="004F521F" w:rsidRPr="00E12ABE" w:rsidRDefault="004F521F" w:rsidP="004F521F"/>
    <w:p w14:paraId="29A09E23" w14:textId="77777777" w:rsidR="004F521F" w:rsidRPr="00E12ABE" w:rsidRDefault="004F521F" w:rsidP="004F521F"/>
    <w:p w14:paraId="11DF69E0" w14:textId="77777777" w:rsidR="004F521F" w:rsidRPr="00E12ABE" w:rsidRDefault="002C6F74" w:rsidP="004F521F">
      <w:r w:rsidRPr="00E12AB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C2C9F" wp14:editId="3A3B9BA3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514475" cy="103822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0D3CB" w14:textId="6FDDB56E" w:rsidR="004F521F" w:rsidRPr="003D6442" w:rsidRDefault="003D644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3D6442">
                              <w:rPr>
                                <w:i w:val="0"/>
                                <w:iCs w:val="0"/>
                                <w:color w:val="auto"/>
                              </w:rPr>
                              <w:t>SI-C2a</w:t>
                            </w:r>
                          </w:p>
                          <w:p w14:paraId="1B99D74F" w14:textId="77777777" w:rsidR="004F521F" w:rsidRPr="003D6442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</w:p>
                          <w:p w14:paraId="77E5BB47" w14:textId="2B5D930E" w:rsidR="004F521F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3D6442">
                              <w:rPr>
                                <w:i w:val="0"/>
                                <w:iCs w:val="0"/>
                                <w:color w:val="auto"/>
                              </w:rPr>
                              <w:t>Date de création</w:t>
                            </w:r>
                            <w:r w:rsidR="003D6442">
                              <w:rPr>
                                <w:i w:val="0"/>
                                <w:iCs w:val="0"/>
                                <w:color w:val="auto"/>
                              </w:rPr>
                              <w:t> :</w:t>
                            </w:r>
                          </w:p>
                          <w:p w14:paraId="3FDF47A5" w14:textId="12B98EE6" w:rsidR="003D6442" w:rsidRPr="003D6442" w:rsidRDefault="003D644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Lundi 3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C2C9F" id="Zone de texte 1" o:spid="_x0000_s1027" type="#_x0000_t202" style="position:absolute;margin-left:163.85pt;margin-top:2.95pt;width:119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" filled="f" stroked="f">
                <v:textbox>
                  <w:txbxContent>
                    <w:p w14:paraId="3710D3CB" w14:textId="6FDDB56E" w:rsidR="004F521F" w:rsidRPr="003D6442" w:rsidRDefault="003D6442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3D6442">
                        <w:rPr>
                          <w:i w:val="0"/>
                          <w:iCs w:val="0"/>
                          <w:color w:val="auto"/>
                        </w:rPr>
                        <w:t>SI-C2a</w:t>
                      </w:r>
                    </w:p>
                    <w:p w14:paraId="1B99D74F" w14:textId="77777777" w:rsidR="004F521F" w:rsidRPr="003D6442" w:rsidRDefault="004F521F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</w:p>
                    <w:p w14:paraId="77E5BB47" w14:textId="2B5D930E" w:rsidR="004F521F" w:rsidRDefault="004F521F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3D6442">
                        <w:rPr>
                          <w:i w:val="0"/>
                          <w:iCs w:val="0"/>
                          <w:color w:val="auto"/>
                        </w:rPr>
                        <w:t>Date de création</w:t>
                      </w:r>
                      <w:r w:rsidR="003D6442">
                        <w:rPr>
                          <w:i w:val="0"/>
                          <w:iCs w:val="0"/>
                          <w:color w:val="auto"/>
                        </w:rPr>
                        <w:t> :</w:t>
                      </w:r>
                    </w:p>
                    <w:p w14:paraId="3FDF47A5" w14:textId="12B98EE6" w:rsidR="003D6442" w:rsidRPr="003D6442" w:rsidRDefault="003D6442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>Lundi 3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2ED82F4" w14:textId="77777777" w:rsidR="004F521F" w:rsidRPr="00E12ABE" w:rsidRDefault="004F521F" w:rsidP="004F521F"/>
    <w:p w14:paraId="2CC5968B" w14:textId="77777777" w:rsidR="004F521F" w:rsidRPr="00E12ABE" w:rsidRDefault="004F521F" w:rsidP="004F521F"/>
    <w:p w14:paraId="5D663BDD" w14:textId="77777777" w:rsidR="00470A1A" w:rsidRPr="00E12ABE" w:rsidRDefault="00C930E9" w:rsidP="00470A1A">
      <w:r w:rsidRPr="00E12ABE">
        <w:br w:type="page"/>
      </w:r>
      <w:r w:rsidR="00470A1A" w:rsidRPr="00E12ABE">
        <w:lastRenderedPageBreak/>
        <w:t xml:space="preserve"> </w:t>
      </w:r>
    </w:p>
    <w:sdt>
      <w:sdtPr>
        <w:rPr>
          <w:lang w:val="fr-FR"/>
        </w:rPr>
        <w:id w:val="-90876296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14:paraId="36136D1F" w14:textId="154C3750" w:rsidR="00470A1A" w:rsidRDefault="00470A1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E972E3F" w14:textId="58C80E4E" w:rsidR="00470A1A" w:rsidRDefault="00470A1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6859" w:history="1">
            <w:r w:rsidRPr="00EC04C2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_Toc37326859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D60B97" w14:textId="316DF998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0" w:history="1">
            <w:r w:rsidRPr="00EC04C2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Cadre, description et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7E7D" w14:textId="7DE0446B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1" w:history="1">
            <w:r w:rsidRPr="00EC04C2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6B10" w14:textId="492752F8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2" w:history="1">
            <w:r w:rsidRPr="00EC04C2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FCA3" w14:textId="235B31A0" w:rsidR="00470A1A" w:rsidRDefault="00470A1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7326863" w:history="1">
            <w:r w:rsidRPr="00EC04C2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_Toc37326863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AFB90D" w14:textId="27D3D078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4" w:history="1">
            <w:r w:rsidRPr="00EC04C2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1EA3" w14:textId="3CE6EBF6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5" w:history="1">
            <w:r w:rsidRPr="00EC04C2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10CE" w14:textId="1E257CAD" w:rsidR="00470A1A" w:rsidRDefault="00470A1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7326866" w:history="1">
            <w:r w:rsidRPr="00EC04C2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</w:rPr>
              <w:t>Implémentation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_Toc37326866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989484" w14:textId="3FB93324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7" w:history="1">
            <w:r w:rsidRPr="00EC04C2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5229" w14:textId="511E2BE3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8" w:history="1">
            <w:r w:rsidRPr="00EC04C2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D04E" w14:textId="6ACBCCC4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69" w:history="1">
            <w:r w:rsidRPr="00EC04C2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Livraisons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F8E8" w14:textId="57D24A81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70" w:history="1">
            <w:r w:rsidRPr="00EC04C2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BB71" w14:textId="40DC0924" w:rsidR="00470A1A" w:rsidRDefault="00470A1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7326871" w:history="1">
            <w:r w:rsidRPr="00EC04C2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_Toc37326871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45ABC0" w14:textId="21181868" w:rsidR="00470A1A" w:rsidRDefault="00470A1A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7326872" w:history="1">
            <w:r w:rsidRPr="00EC04C2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_Toc37326872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DACC74" w14:textId="30B22CDE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73" w:history="1">
            <w:r w:rsidRPr="00EC04C2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099" w14:textId="3C55E305" w:rsidR="00470A1A" w:rsidRDefault="00470A1A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37326874" w:history="1">
            <w:r w:rsidRPr="00EC04C2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EC04C2">
              <w:rPr>
                <w:rStyle w:val="Lienhypertexte"/>
                <w:noProof/>
              </w:rPr>
              <w:t>Journal de bord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FDF4" w14:textId="45F2F921" w:rsidR="00470A1A" w:rsidRDefault="00470A1A">
          <w:r>
            <w:rPr>
              <w:b/>
              <w:bCs/>
            </w:rPr>
            <w:fldChar w:fldCharType="end"/>
          </w:r>
        </w:p>
      </w:sdtContent>
    </w:sdt>
    <w:p w14:paraId="36E0997C" w14:textId="7212FC4E" w:rsidR="00470A1A" w:rsidRPr="00E12ABE" w:rsidRDefault="00470A1A" w:rsidP="00470A1A"/>
    <w:p w14:paraId="6A9AE373" w14:textId="36FCA582" w:rsidR="00CF39A8" w:rsidRPr="00E12ABE" w:rsidRDefault="00CF39A8" w:rsidP="003F2179"/>
    <w:p w14:paraId="67C68476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06619F2B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7DB16294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74277CC0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08F4BD27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6EFB6FAB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461C8CE8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205B6BA7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4D9041F2" w14:textId="77777777" w:rsidR="0012670E" w:rsidRPr="00E12ABE" w:rsidRDefault="0012670E" w:rsidP="00CF39A8">
      <w:pPr>
        <w:pStyle w:val="Help"/>
        <w:rPr>
          <w:b/>
          <w:i w:val="0"/>
          <w:iCs w:val="0"/>
        </w:rPr>
      </w:pPr>
    </w:p>
    <w:p w14:paraId="665D4A64" w14:textId="6E3DA282" w:rsidR="00C930E9" w:rsidRPr="00E12ABE" w:rsidRDefault="007C53D3" w:rsidP="00CF39A8">
      <w:pPr>
        <w:pStyle w:val="Help"/>
        <w:rPr>
          <w:b/>
          <w:i w:val="0"/>
          <w:iCs w:val="0"/>
        </w:rPr>
      </w:pPr>
      <w:r w:rsidRPr="00E12ABE">
        <w:rPr>
          <w:b/>
          <w:i w:val="0"/>
          <w:iCs w:val="0"/>
        </w:rPr>
        <w:br w:type="page"/>
      </w:r>
    </w:p>
    <w:p w14:paraId="23FBC3DC" w14:textId="77777777" w:rsidR="007C53D3" w:rsidRPr="00E12ABE" w:rsidRDefault="001B7271" w:rsidP="00AE470C">
      <w:pPr>
        <w:pStyle w:val="Titre1"/>
      </w:pPr>
      <w:bookmarkStart w:id="1" w:name="_Toc2333847"/>
      <w:bookmarkStart w:id="2" w:name="_Toc37326859"/>
      <w:r w:rsidRPr="00E12ABE">
        <w:lastRenderedPageBreak/>
        <w:t>Introduction</w:t>
      </w:r>
      <w:bookmarkEnd w:id="1"/>
      <w:bookmarkEnd w:id="2"/>
    </w:p>
    <w:p w14:paraId="0C95871F" w14:textId="323ED055" w:rsidR="00CF39A8" w:rsidRPr="00E12ABE" w:rsidRDefault="001B7271" w:rsidP="001B7271">
      <w:pPr>
        <w:pStyle w:val="Titre2"/>
        <w:rPr>
          <w:i w:val="0"/>
        </w:rPr>
      </w:pPr>
      <w:bookmarkStart w:id="3" w:name="_Toc2333848"/>
      <w:bookmarkStart w:id="4" w:name="_Toc37326860"/>
      <w:r w:rsidRPr="00E12ABE">
        <w:rPr>
          <w:i w:val="0"/>
        </w:rPr>
        <w:t>Cadre, description et motivation</w:t>
      </w:r>
      <w:bookmarkEnd w:id="3"/>
      <w:bookmarkEnd w:id="4"/>
    </w:p>
    <w:p w14:paraId="2ECB2A8A" w14:textId="09AF60B7" w:rsidR="0012670E" w:rsidRPr="00E12ABE" w:rsidRDefault="0012670E" w:rsidP="0012670E">
      <w:r w:rsidRPr="00E12ABE">
        <w:t xml:space="preserve">Nous avons </w:t>
      </w:r>
      <w:r w:rsidR="00AC2B94" w:rsidRPr="00E12ABE">
        <w:t>fait</w:t>
      </w:r>
      <w:r w:rsidRPr="00E12ABE">
        <w:t xml:space="preserve"> ce projet dans le cadre du CPNV pour un module de développement web PHP </w:t>
      </w:r>
      <w:r w:rsidR="00AC2B94" w:rsidRPr="00E12ABE">
        <w:t>pour notre formation d’informaticien.</w:t>
      </w:r>
    </w:p>
    <w:p w14:paraId="3E09425C" w14:textId="3790A5FD" w:rsidR="00AC2B94" w:rsidRPr="00E12ABE" w:rsidRDefault="00AC2B94" w:rsidP="0012670E">
      <w:r w:rsidRPr="00E12ABE">
        <w:t>Ce projet a été réalisé pour le groupe CSU-NVB de soins pour leurs faire un site plutôt que d’utiliser des feuilles de calculs Excel</w:t>
      </w:r>
    </w:p>
    <w:p w14:paraId="08C43463" w14:textId="22E0E300" w:rsidR="00AC2B94" w:rsidRPr="00E12ABE" w:rsidRDefault="006E2C58" w:rsidP="00AC2B94">
      <w:pPr>
        <w:pStyle w:val="Titre2"/>
        <w:rPr>
          <w:i w:val="0"/>
        </w:rPr>
      </w:pPr>
      <w:bookmarkStart w:id="5" w:name="_Toc2333849"/>
      <w:bookmarkStart w:id="6" w:name="_Toc37326861"/>
      <w:r w:rsidRPr="00E12ABE">
        <w:rPr>
          <w:i w:val="0"/>
        </w:rPr>
        <w:t>Organisation</w:t>
      </w:r>
      <w:bookmarkEnd w:id="5"/>
      <w:bookmarkEnd w:id="6"/>
    </w:p>
    <w:p w14:paraId="3F2FCE38" w14:textId="77777777" w:rsidR="00CF39A8" w:rsidRPr="00E12ABE" w:rsidRDefault="001B7271" w:rsidP="00CF39A8">
      <w:pPr>
        <w:pStyle w:val="Help"/>
        <w:rPr>
          <w:i w:val="0"/>
          <w:iCs w:val="0"/>
          <w:color w:val="auto"/>
        </w:rPr>
      </w:pPr>
      <w:r w:rsidRPr="00E12ABE">
        <w:rPr>
          <w:i w:val="0"/>
          <w:iCs w:val="0"/>
          <w:color w:val="auto"/>
        </w:rPr>
        <w:t>Organisation générale du projet</w:t>
      </w:r>
    </w:p>
    <w:p w14:paraId="28070CB1" w14:textId="6511290F" w:rsidR="006E2C58" w:rsidRPr="00E12ABE" w:rsidRDefault="006E2C58" w:rsidP="00CF39A8">
      <w:pPr>
        <w:pStyle w:val="Help"/>
        <w:rPr>
          <w:i w:val="0"/>
          <w:iCs w:val="0"/>
          <w:color w:val="auto"/>
        </w:rPr>
      </w:pPr>
      <w:r w:rsidRPr="00E12ABE">
        <w:rPr>
          <w:i w:val="0"/>
          <w:iCs w:val="0"/>
          <w:color w:val="auto"/>
        </w:rPr>
        <w:t>El</w:t>
      </w:r>
      <w:r w:rsidR="00AC2B94" w:rsidRPr="00E12ABE">
        <w:rPr>
          <w:i w:val="0"/>
          <w:iCs w:val="0"/>
          <w:color w:val="auto"/>
        </w:rPr>
        <w:t>è</w:t>
      </w:r>
      <w:r w:rsidRPr="00E12ABE">
        <w:rPr>
          <w:i w:val="0"/>
          <w:iCs w:val="0"/>
          <w:color w:val="auto"/>
        </w:rPr>
        <w:t xml:space="preserve">ve 1 : </w:t>
      </w:r>
      <w:r w:rsidR="00AC2B94" w:rsidRPr="00E12ABE">
        <w:rPr>
          <w:i w:val="0"/>
          <w:iCs w:val="0"/>
          <w:color w:val="auto"/>
        </w:rPr>
        <w:t xml:space="preserve">Masson Fabien </w:t>
      </w:r>
      <w:hyperlink r:id="rId12" w:history="1">
        <w:r w:rsidR="00AC2B94" w:rsidRPr="00E12ABE">
          <w:rPr>
            <w:rStyle w:val="Lienhypertexte"/>
            <w:i w:val="0"/>
            <w:iCs w:val="0"/>
            <w:color w:val="auto"/>
          </w:rPr>
          <w:t>fabien.masson@cpnv.ch</w:t>
        </w:r>
      </w:hyperlink>
      <w:r w:rsidR="00AC2B94" w:rsidRPr="00E12ABE">
        <w:rPr>
          <w:i w:val="0"/>
          <w:iCs w:val="0"/>
          <w:color w:val="auto"/>
        </w:rPr>
        <w:t xml:space="preserve"> 078 402 89 97</w:t>
      </w:r>
    </w:p>
    <w:p w14:paraId="317EADAE" w14:textId="4BA8FBCD" w:rsidR="00CF39A8" w:rsidRPr="00E12ABE" w:rsidRDefault="006E2C58" w:rsidP="00CF39A8">
      <w:pPr>
        <w:pStyle w:val="Help"/>
        <w:rPr>
          <w:i w:val="0"/>
          <w:iCs w:val="0"/>
          <w:color w:val="auto"/>
        </w:rPr>
      </w:pPr>
      <w:r w:rsidRPr="00E12ABE">
        <w:rPr>
          <w:i w:val="0"/>
          <w:iCs w:val="0"/>
          <w:color w:val="auto"/>
        </w:rPr>
        <w:t>El</w:t>
      </w:r>
      <w:r w:rsidR="00AC2B94" w:rsidRPr="00E12ABE">
        <w:rPr>
          <w:i w:val="0"/>
          <w:iCs w:val="0"/>
          <w:color w:val="auto"/>
        </w:rPr>
        <w:t>è</w:t>
      </w:r>
      <w:r w:rsidRPr="00E12ABE">
        <w:rPr>
          <w:i w:val="0"/>
          <w:iCs w:val="0"/>
          <w:color w:val="auto"/>
        </w:rPr>
        <w:t xml:space="preserve">ve 2 : </w:t>
      </w:r>
      <w:r w:rsidR="00AC2B94" w:rsidRPr="00E12ABE">
        <w:rPr>
          <w:i w:val="0"/>
          <w:iCs w:val="0"/>
          <w:color w:val="auto"/>
        </w:rPr>
        <w:t xml:space="preserve">Roulet David </w:t>
      </w:r>
      <w:hyperlink r:id="rId13" w:history="1">
        <w:r w:rsidR="00AC2B94" w:rsidRPr="00E12ABE">
          <w:rPr>
            <w:rStyle w:val="Lienhypertexte"/>
            <w:i w:val="0"/>
            <w:iCs w:val="0"/>
            <w:color w:val="auto"/>
          </w:rPr>
          <w:t>david.roulet@cpnv.ch</w:t>
        </w:r>
      </w:hyperlink>
      <w:r w:rsidR="00AC2B94" w:rsidRPr="00E12ABE">
        <w:rPr>
          <w:i w:val="0"/>
          <w:iCs w:val="0"/>
          <w:color w:val="auto"/>
        </w:rPr>
        <w:t xml:space="preserve"> 079 192 16 40</w:t>
      </w:r>
    </w:p>
    <w:p w14:paraId="63D9BBB5" w14:textId="4EC1D3A4" w:rsidR="00CF39A8" w:rsidRPr="00E12ABE" w:rsidRDefault="006E2C58" w:rsidP="00CF39A8">
      <w:pPr>
        <w:pStyle w:val="Help"/>
        <w:rPr>
          <w:i w:val="0"/>
          <w:iCs w:val="0"/>
          <w:color w:val="auto"/>
        </w:rPr>
      </w:pPr>
      <w:r w:rsidRPr="00E12ABE">
        <w:rPr>
          <w:i w:val="0"/>
          <w:iCs w:val="0"/>
          <w:color w:val="auto"/>
        </w:rPr>
        <w:t xml:space="preserve">Responsable de projet : </w:t>
      </w:r>
      <w:r w:rsidR="00AC2B94" w:rsidRPr="00E12ABE">
        <w:rPr>
          <w:i w:val="0"/>
          <w:iCs w:val="0"/>
          <w:color w:val="auto"/>
        </w:rPr>
        <w:t xml:space="preserve">Carrel Xavier </w:t>
      </w:r>
      <w:hyperlink r:id="rId14" w:history="1">
        <w:r w:rsidR="00AC2B94" w:rsidRPr="00E12ABE">
          <w:rPr>
            <w:rStyle w:val="Lienhypertexte"/>
            <w:i w:val="0"/>
            <w:iCs w:val="0"/>
            <w:color w:val="auto"/>
          </w:rPr>
          <w:t>xavier.carrel@cpnv.ch</w:t>
        </w:r>
      </w:hyperlink>
      <w:r w:rsidR="00AC2B94" w:rsidRPr="00E12ABE">
        <w:rPr>
          <w:i w:val="0"/>
          <w:iCs w:val="0"/>
          <w:color w:val="auto"/>
        </w:rPr>
        <w:t xml:space="preserve"> 079 212 96 21</w:t>
      </w:r>
      <w:r w:rsidR="00C85B1A" w:rsidRPr="00E12ABE">
        <w:rPr>
          <w:i w:val="0"/>
          <w:iCs w:val="0"/>
          <w:color w:val="auto"/>
        </w:rPr>
        <w:t xml:space="preserve"> </w:t>
      </w:r>
    </w:p>
    <w:p w14:paraId="7DBC05DE" w14:textId="77777777" w:rsidR="007C53D3" w:rsidRPr="00E12ABE" w:rsidRDefault="007C53D3" w:rsidP="00CF39A8">
      <w:pPr>
        <w:pStyle w:val="Help"/>
        <w:rPr>
          <w:i w:val="0"/>
          <w:iCs w:val="0"/>
          <w:color w:val="auto"/>
        </w:rPr>
      </w:pPr>
      <w:r w:rsidRPr="00E12ABE">
        <w:rPr>
          <w:i w:val="0"/>
          <w:iCs w:val="0"/>
          <w:color w:val="auto"/>
        </w:rPr>
        <w:t xml:space="preserve">Ce chapitre peut également montrer la répartition </w:t>
      </w:r>
      <w:r w:rsidR="00432F3D" w:rsidRPr="00E12ABE">
        <w:rPr>
          <w:i w:val="0"/>
          <w:iCs w:val="0"/>
          <w:color w:val="auto"/>
        </w:rPr>
        <w:t xml:space="preserve">générale </w:t>
      </w:r>
      <w:r w:rsidR="00C85B1A" w:rsidRPr="00E12ABE">
        <w:rPr>
          <w:i w:val="0"/>
          <w:iCs w:val="0"/>
          <w:color w:val="auto"/>
        </w:rPr>
        <w:t>du travail (sous-projets)</w:t>
      </w:r>
      <w:r w:rsidRPr="00E12ABE">
        <w:rPr>
          <w:i w:val="0"/>
          <w:iCs w:val="0"/>
          <w:color w:val="auto"/>
        </w:rPr>
        <w:t xml:space="preserve">. </w:t>
      </w:r>
      <w:r w:rsidRPr="00E12ABE">
        <w:rPr>
          <w:i w:val="0"/>
          <w:iCs w:val="0"/>
          <w:color w:val="auto"/>
        </w:rPr>
        <w:br/>
        <w:t>Exemple :</w:t>
      </w:r>
    </w:p>
    <w:p w14:paraId="313A2164" w14:textId="77777777" w:rsidR="007C53D3" w:rsidRPr="00E12ABE" w:rsidRDefault="007C53D3" w:rsidP="00CF39A8">
      <w:pPr>
        <w:pStyle w:val="Help"/>
        <w:rPr>
          <w:i w:val="0"/>
          <w:i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3017"/>
        <w:gridCol w:w="3013"/>
      </w:tblGrid>
      <w:tr w:rsidR="00AC2B94" w:rsidRPr="00E12ABE" w14:paraId="47D8BAB4" w14:textId="77777777" w:rsidTr="005F2769">
        <w:tc>
          <w:tcPr>
            <w:tcW w:w="3070" w:type="dxa"/>
          </w:tcPr>
          <w:p w14:paraId="1E1FCA07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  <w:tc>
          <w:tcPr>
            <w:tcW w:w="3070" w:type="dxa"/>
          </w:tcPr>
          <w:p w14:paraId="44963A12" w14:textId="05D79511" w:rsidR="007C53D3" w:rsidRPr="00E12ABE" w:rsidRDefault="00AC2B94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>Masson Fabien</w:t>
            </w:r>
          </w:p>
        </w:tc>
        <w:tc>
          <w:tcPr>
            <w:tcW w:w="3070" w:type="dxa"/>
          </w:tcPr>
          <w:p w14:paraId="523EA1F9" w14:textId="7028C0C8" w:rsidR="007C53D3" w:rsidRPr="00E12ABE" w:rsidRDefault="00AC2B94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>Roulet David</w:t>
            </w:r>
          </w:p>
        </w:tc>
      </w:tr>
      <w:tr w:rsidR="00AC2B94" w:rsidRPr="00E12ABE" w14:paraId="57BE5C50" w14:textId="77777777" w:rsidTr="005F2769">
        <w:tc>
          <w:tcPr>
            <w:tcW w:w="3070" w:type="dxa"/>
          </w:tcPr>
          <w:p w14:paraId="607F5EC9" w14:textId="3830C737" w:rsidR="007C53D3" w:rsidRPr="00E12ABE" w:rsidRDefault="00432F3D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 xml:space="preserve">Partie </w:t>
            </w:r>
            <w:r w:rsidR="00AC2B94" w:rsidRPr="00E12ABE">
              <w:rPr>
                <w:i w:val="0"/>
                <w:iCs w:val="0"/>
                <w:color w:val="auto"/>
              </w:rPr>
              <w:t>vue</w:t>
            </w:r>
          </w:p>
        </w:tc>
        <w:tc>
          <w:tcPr>
            <w:tcW w:w="3070" w:type="dxa"/>
          </w:tcPr>
          <w:p w14:paraId="1164253B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>X</w:t>
            </w:r>
          </w:p>
        </w:tc>
        <w:tc>
          <w:tcPr>
            <w:tcW w:w="3070" w:type="dxa"/>
          </w:tcPr>
          <w:p w14:paraId="49F5049A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</w:tr>
      <w:tr w:rsidR="00AC2B94" w:rsidRPr="00E12ABE" w14:paraId="6DDC98DB" w14:textId="77777777" w:rsidTr="005F2769">
        <w:tc>
          <w:tcPr>
            <w:tcW w:w="3070" w:type="dxa"/>
          </w:tcPr>
          <w:p w14:paraId="3CE85722" w14:textId="0E10ECC7" w:rsidR="007C53D3" w:rsidRPr="00E12ABE" w:rsidRDefault="00432F3D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 xml:space="preserve">Partie </w:t>
            </w:r>
            <w:r w:rsidR="00AC2B94" w:rsidRPr="00E12ABE">
              <w:rPr>
                <w:i w:val="0"/>
                <w:iCs w:val="0"/>
                <w:color w:val="auto"/>
              </w:rPr>
              <w:t>modèle</w:t>
            </w:r>
          </w:p>
        </w:tc>
        <w:tc>
          <w:tcPr>
            <w:tcW w:w="3070" w:type="dxa"/>
          </w:tcPr>
          <w:p w14:paraId="386386AC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  <w:tc>
          <w:tcPr>
            <w:tcW w:w="3070" w:type="dxa"/>
          </w:tcPr>
          <w:p w14:paraId="5D324DB9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>X</w:t>
            </w:r>
          </w:p>
        </w:tc>
      </w:tr>
      <w:tr w:rsidR="00AC2B94" w:rsidRPr="00E12ABE" w14:paraId="10F1BE7D" w14:textId="77777777" w:rsidTr="005F2769">
        <w:tc>
          <w:tcPr>
            <w:tcW w:w="3070" w:type="dxa"/>
          </w:tcPr>
          <w:p w14:paraId="42E103EB" w14:textId="31F80AF1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  <w:tc>
          <w:tcPr>
            <w:tcW w:w="3070" w:type="dxa"/>
          </w:tcPr>
          <w:p w14:paraId="4D6019AC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  <w:tc>
          <w:tcPr>
            <w:tcW w:w="3070" w:type="dxa"/>
          </w:tcPr>
          <w:p w14:paraId="7AC5CA60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</w:tr>
      <w:tr w:rsidR="00AC2B94" w:rsidRPr="00E12ABE" w14:paraId="048387C3" w14:textId="77777777" w:rsidTr="005F2769">
        <w:tc>
          <w:tcPr>
            <w:tcW w:w="3070" w:type="dxa"/>
          </w:tcPr>
          <w:p w14:paraId="25256D65" w14:textId="77777777" w:rsidR="007C53D3" w:rsidRPr="00E12ABE" w:rsidRDefault="00432F3D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>Maintenance Planning</w:t>
            </w:r>
          </w:p>
        </w:tc>
        <w:tc>
          <w:tcPr>
            <w:tcW w:w="3070" w:type="dxa"/>
          </w:tcPr>
          <w:p w14:paraId="27E28712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</w:p>
        </w:tc>
        <w:tc>
          <w:tcPr>
            <w:tcW w:w="3070" w:type="dxa"/>
          </w:tcPr>
          <w:p w14:paraId="38648D0A" w14:textId="77777777" w:rsidR="007C53D3" w:rsidRPr="00E12ABE" w:rsidRDefault="007C53D3" w:rsidP="00CF39A8">
            <w:pPr>
              <w:pStyle w:val="Help"/>
              <w:rPr>
                <w:i w:val="0"/>
                <w:iCs w:val="0"/>
                <w:color w:val="auto"/>
              </w:rPr>
            </w:pPr>
            <w:r w:rsidRPr="00E12ABE">
              <w:rPr>
                <w:i w:val="0"/>
                <w:iCs w:val="0"/>
                <w:color w:val="auto"/>
              </w:rPr>
              <w:t>X</w:t>
            </w:r>
          </w:p>
        </w:tc>
      </w:tr>
    </w:tbl>
    <w:p w14:paraId="44FBF01F" w14:textId="77777777" w:rsidR="007C53D3" w:rsidRPr="00E12ABE" w:rsidRDefault="007C53D3" w:rsidP="00CF39A8">
      <w:pPr>
        <w:pStyle w:val="Help"/>
        <w:rPr>
          <w:i w:val="0"/>
          <w:iCs w:val="0"/>
        </w:rPr>
      </w:pPr>
    </w:p>
    <w:p w14:paraId="4547D2F8" w14:textId="6EFA3352" w:rsidR="006E2C58" w:rsidRPr="00E12ABE" w:rsidRDefault="006E2C58" w:rsidP="006E2C58">
      <w:pPr>
        <w:pStyle w:val="Titre2"/>
        <w:rPr>
          <w:i w:val="0"/>
        </w:rPr>
      </w:pPr>
      <w:bookmarkStart w:id="7" w:name="_Toc2333850"/>
      <w:bookmarkStart w:id="8" w:name="_Toc37326862"/>
      <w:r w:rsidRPr="00E12ABE">
        <w:rPr>
          <w:i w:val="0"/>
        </w:rPr>
        <w:t>Objectifs</w:t>
      </w:r>
      <w:bookmarkEnd w:id="7"/>
      <w:bookmarkEnd w:id="8"/>
    </w:p>
    <w:p w14:paraId="0F8FB39F" w14:textId="4172CF17" w:rsidR="00FA6CB0" w:rsidRPr="00E12ABE" w:rsidRDefault="00FA6CB0" w:rsidP="00FA6CB0">
      <w:r w:rsidRPr="00E12ABE">
        <w:t xml:space="preserve">Le site devait afficher les </w:t>
      </w:r>
      <w:r w:rsidR="00E136BE" w:rsidRPr="00E12ABE">
        <w:t>semaines par rapport a la base choisie (</w:t>
      </w:r>
      <w:proofErr w:type="spellStart"/>
      <w:r w:rsidR="00C448B4">
        <w:t>Y</w:t>
      </w:r>
      <w:r w:rsidR="00E136BE" w:rsidRPr="00E12ABE">
        <w:t>verdon,Payerne</w:t>
      </w:r>
      <w:proofErr w:type="spellEnd"/>
      <w:r w:rsidR="00E136BE" w:rsidRPr="00E12ABE">
        <w:t>,…).</w:t>
      </w:r>
    </w:p>
    <w:p w14:paraId="2F31ED06" w14:textId="1AC5598D" w:rsidR="00E136BE" w:rsidRPr="00E12ABE" w:rsidRDefault="00E136BE" w:rsidP="00FA6CB0">
      <w:r w:rsidRPr="00E12ABE">
        <w:t>Il devait afficher dans un tableau par rapport à la semaine choisie :</w:t>
      </w:r>
    </w:p>
    <w:p w14:paraId="20F29A03" w14:textId="609765F4" w:rsidR="00E136BE" w:rsidRPr="00E12ABE" w:rsidRDefault="00E136BE" w:rsidP="00FA6CB0">
      <w:r w:rsidRPr="00E12ABE">
        <w:t>Les novas par rapport à la semaine, les lots par rapport à la semaine,</w:t>
      </w:r>
    </w:p>
    <w:p w14:paraId="2B2F31F6" w14:textId="7D6BDFBE" w:rsidR="00E136BE" w:rsidRPr="00E12ABE" w:rsidRDefault="00E136BE" w:rsidP="00FA6CB0">
      <w:r w:rsidRPr="00E12ABE">
        <w:t xml:space="preserve">Afficher les </w:t>
      </w:r>
      <w:proofErr w:type="spellStart"/>
      <w:r w:rsidRPr="00E12ABE">
        <w:t>restocks</w:t>
      </w:r>
      <w:proofErr w:type="spellEnd"/>
      <w:r w:rsidRPr="00E12ABE">
        <w:t xml:space="preserve"> de novas, afficher les </w:t>
      </w:r>
      <w:proofErr w:type="spellStart"/>
      <w:r w:rsidRPr="00E12ABE">
        <w:t>pharmachecks</w:t>
      </w:r>
      <w:proofErr w:type="spellEnd"/>
      <w:r w:rsidRPr="00E12ABE">
        <w:t>, les logs, pouvoir changer les valeurs des données.</w:t>
      </w:r>
    </w:p>
    <w:p w14:paraId="02AFD034" w14:textId="77777777" w:rsidR="0083170D" w:rsidRPr="00E12ABE" w:rsidRDefault="0083170D" w:rsidP="0083170D">
      <w:pPr>
        <w:pStyle w:val="Titre1"/>
      </w:pPr>
      <w:bookmarkStart w:id="9" w:name="_Toc2333852"/>
      <w:bookmarkStart w:id="10" w:name="_Toc37326863"/>
      <w:r w:rsidRPr="00E12ABE">
        <w:t>Analyse</w:t>
      </w:r>
      <w:bookmarkEnd w:id="9"/>
      <w:bookmarkEnd w:id="10"/>
    </w:p>
    <w:p w14:paraId="15849632" w14:textId="696484B8" w:rsidR="0075205B" w:rsidRPr="00E12ABE" w:rsidRDefault="00E12ABE" w:rsidP="00046B84">
      <w:pPr>
        <w:pStyle w:val="Help"/>
        <w:rPr>
          <w:i w:val="0"/>
          <w:iCs w:val="0"/>
          <w:color w:val="auto"/>
        </w:rPr>
      </w:pPr>
      <w:bookmarkStart w:id="11" w:name="_Toc25553307"/>
      <w:bookmarkStart w:id="12" w:name="_Toc71691011"/>
      <w:r w:rsidRPr="00E12ABE">
        <w:rPr>
          <w:i w:val="0"/>
          <w:iCs w:val="0"/>
          <w:color w:val="auto"/>
        </w:rPr>
        <w:t xml:space="preserve">Le site permettra </w:t>
      </w:r>
      <w:r w:rsidR="00EB2E2B" w:rsidRPr="00E12ABE">
        <w:rPr>
          <w:i w:val="0"/>
          <w:iCs w:val="0"/>
          <w:color w:val="auto"/>
        </w:rPr>
        <w:t>aux employés</w:t>
      </w:r>
      <w:r w:rsidRPr="00E12ABE">
        <w:rPr>
          <w:i w:val="0"/>
          <w:iCs w:val="0"/>
          <w:color w:val="auto"/>
        </w:rPr>
        <w:t xml:space="preserve"> de CSU-NVB de rentrer leurs données sur les check, les </w:t>
      </w:r>
      <w:proofErr w:type="spellStart"/>
      <w:r w:rsidRPr="00E12ABE">
        <w:rPr>
          <w:i w:val="0"/>
          <w:iCs w:val="0"/>
          <w:color w:val="auto"/>
        </w:rPr>
        <w:t>restocks</w:t>
      </w:r>
      <w:proofErr w:type="spellEnd"/>
      <w:r w:rsidRPr="00E12ABE">
        <w:rPr>
          <w:i w:val="0"/>
          <w:iCs w:val="0"/>
          <w:color w:val="auto"/>
        </w:rPr>
        <w:t xml:space="preserve"> de manière plus simplifiée que depuis une feuille </w:t>
      </w:r>
      <w:r>
        <w:rPr>
          <w:i w:val="0"/>
          <w:iCs w:val="0"/>
          <w:color w:val="auto"/>
        </w:rPr>
        <w:t>E</w:t>
      </w:r>
      <w:r w:rsidRPr="00E12ABE">
        <w:rPr>
          <w:i w:val="0"/>
          <w:iCs w:val="0"/>
          <w:color w:val="auto"/>
        </w:rPr>
        <w:t>xcel.</w:t>
      </w:r>
    </w:p>
    <w:p w14:paraId="1A82B93C" w14:textId="77777777" w:rsidR="00A14804" w:rsidRPr="00E12ABE" w:rsidRDefault="00A14804" w:rsidP="00AA0785">
      <w:pPr>
        <w:pStyle w:val="Titre2"/>
        <w:rPr>
          <w:i w:val="0"/>
        </w:rPr>
      </w:pPr>
      <w:bookmarkStart w:id="13" w:name="_Toc2333857"/>
      <w:bookmarkStart w:id="14" w:name="_Toc71691012"/>
      <w:bookmarkStart w:id="15" w:name="_Toc37326864"/>
      <w:bookmarkEnd w:id="11"/>
      <w:bookmarkEnd w:id="12"/>
      <w:r w:rsidRPr="00E12ABE">
        <w:rPr>
          <w:i w:val="0"/>
        </w:rPr>
        <w:t>Modèle Conceptuel de Données</w:t>
      </w:r>
      <w:bookmarkEnd w:id="13"/>
      <w:bookmarkEnd w:id="15"/>
    </w:p>
    <w:p w14:paraId="2408E7B3" w14:textId="77777777" w:rsidR="00A14804" w:rsidRPr="00E12ABE" w:rsidRDefault="004C1895" w:rsidP="004C1895">
      <w:pPr>
        <w:pStyle w:val="Help"/>
        <w:rPr>
          <w:i w:val="0"/>
          <w:iCs w:val="0"/>
        </w:rPr>
      </w:pPr>
      <w:r w:rsidRPr="00E12ABE">
        <w:rPr>
          <w:i w:val="0"/>
          <w:iCs w:val="0"/>
        </w:rPr>
        <w:t>Un MCD est pertinent dans un très grand nombre de projets, et ceci même s’il n’y a pas de base de données dans le système à réaliser.</w:t>
      </w:r>
    </w:p>
    <w:p w14:paraId="04AD7AA6" w14:textId="77777777" w:rsidR="004C1895" w:rsidRPr="00E12ABE" w:rsidRDefault="004C1895" w:rsidP="004C1895">
      <w:pPr>
        <w:pStyle w:val="Help"/>
        <w:rPr>
          <w:i w:val="0"/>
          <w:iCs w:val="0"/>
        </w:rPr>
      </w:pPr>
      <w:r w:rsidRPr="00E12ABE">
        <w:rPr>
          <w:i w:val="0"/>
          <w:iCs w:val="0"/>
        </w:rPr>
        <w:t>Cette section ne peut être supprimée qu’avec l’accord explicite du chef de projet</w:t>
      </w:r>
    </w:p>
    <w:p w14:paraId="0E46E3C3" w14:textId="2E736B38" w:rsidR="00CF39A8" w:rsidRPr="00E12ABE" w:rsidRDefault="00AA0785" w:rsidP="00AA0785">
      <w:pPr>
        <w:pStyle w:val="Titre2"/>
        <w:rPr>
          <w:i w:val="0"/>
        </w:rPr>
      </w:pPr>
      <w:bookmarkStart w:id="16" w:name="_Toc2333858"/>
      <w:bookmarkStart w:id="17" w:name="_Toc37326865"/>
      <w:r w:rsidRPr="00E12ABE">
        <w:rPr>
          <w:i w:val="0"/>
        </w:rPr>
        <w:t>Stratégie de test</w:t>
      </w:r>
      <w:bookmarkEnd w:id="14"/>
      <w:bookmarkEnd w:id="16"/>
      <w:bookmarkEnd w:id="17"/>
    </w:p>
    <w:p w14:paraId="1CE50C1A" w14:textId="539BFC99" w:rsidR="00E136BE" w:rsidRPr="00E12ABE" w:rsidRDefault="00E136BE" w:rsidP="00E136BE">
      <w:r w:rsidRPr="00E12ABE">
        <w:t xml:space="preserve">Tous les tests </w:t>
      </w:r>
      <w:r w:rsidR="00892D34" w:rsidRPr="00E12ABE">
        <w:t>ont</w:t>
      </w:r>
      <w:r w:rsidRPr="00E12ABE">
        <w:t xml:space="preserve"> été fait dans un fichier </w:t>
      </w:r>
      <w:proofErr w:type="spellStart"/>
      <w:r w:rsidRPr="00E12ABE">
        <w:t>php</w:t>
      </w:r>
      <w:proofErr w:type="spellEnd"/>
      <w:r w:rsidR="00462BF0" w:rsidRPr="00E12ABE">
        <w:t xml:space="preserve"> stocké dans unit tests</w:t>
      </w:r>
      <w:r w:rsidRPr="00E12ABE">
        <w:t>.</w:t>
      </w:r>
    </w:p>
    <w:p w14:paraId="7129B4AE" w14:textId="77777777" w:rsidR="00AA0785" w:rsidRPr="00E12ABE" w:rsidRDefault="00F028FF" w:rsidP="00684B3D">
      <w:pPr>
        <w:pStyle w:val="Titre1"/>
        <w:tabs>
          <w:tab w:val="num" w:pos="360"/>
        </w:tabs>
      </w:pPr>
      <w:bookmarkStart w:id="18" w:name="_Toc2333860"/>
      <w:bookmarkStart w:id="19" w:name="_Toc37326866"/>
      <w:r w:rsidRPr="00E12ABE">
        <w:t>Implémentation</w:t>
      </w:r>
      <w:bookmarkEnd w:id="18"/>
      <w:bookmarkEnd w:id="19"/>
    </w:p>
    <w:p w14:paraId="680561D5" w14:textId="55232FB1" w:rsidR="0024287C" w:rsidRPr="00E12ABE" w:rsidRDefault="0024287C" w:rsidP="00E42F56">
      <w:pPr>
        <w:pStyle w:val="Titre2"/>
        <w:rPr>
          <w:i w:val="0"/>
        </w:rPr>
      </w:pPr>
      <w:bookmarkStart w:id="20" w:name="_Toc2333861"/>
      <w:bookmarkStart w:id="21" w:name="_Toc25553317"/>
      <w:bookmarkStart w:id="22" w:name="_Toc71691022"/>
      <w:bookmarkStart w:id="23" w:name="_Ref254352701"/>
      <w:bookmarkStart w:id="24" w:name="_Toc37326867"/>
      <w:r w:rsidRPr="00E12ABE">
        <w:rPr>
          <w:i w:val="0"/>
        </w:rPr>
        <w:t>Vue d’ensemble</w:t>
      </w:r>
      <w:bookmarkEnd w:id="20"/>
      <w:bookmarkEnd w:id="24"/>
    </w:p>
    <w:p w14:paraId="41E98F9D" w14:textId="4BC0003A" w:rsidR="00892D34" w:rsidRPr="00E12ABE" w:rsidRDefault="00892D34" w:rsidP="00892D34">
      <w:r w:rsidRPr="00E12ABE">
        <w:t xml:space="preserve">Le site web permettra au personnel de CSU-NVB de travailler avec plus de facilité qu’avec les feuilles de calculs </w:t>
      </w:r>
      <w:r w:rsidR="003D6EA8" w:rsidRPr="00E12ABE">
        <w:t>Excel</w:t>
      </w:r>
      <w:r w:rsidRPr="00E12ABE">
        <w:t>.</w:t>
      </w:r>
    </w:p>
    <w:p w14:paraId="1881E806" w14:textId="77777777" w:rsidR="00E42F56" w:rsidRPr="00E12ABE" w:rsidRDefault="005B43CB" w:rsidP="00E42F56">
      <w:pPr>
        <w:pStyle w:val="Titre2"/>
        <w:rPr>
          <w:i w:val="0"/>
        </w:rPr>
      </w:pPr>
      <w:bookmarkStart w:id="25" w:name="_Toc2333864"/>
      <w:bookmarkStart w:id="26" w:name="_Toc37326868"/>
      <w:r w:rsidRPr="00E12ABE">
        <w:rPr>
          <w:i w:val="0"/>
        </w:rPr>
        <w:lastRenderedPageBreak/>
        <w:t>Points techniques spécifiques</w:t>
      </w:r>
      <w:bookmarkEnd w:id="25"/>
      <w:bookmarkEnd w:id="26"/>
    </w:p>
    <w:bookmarkEnd w:id="21"/>
    <w:bookmarkEnd w:id="22"/>
    <w:bookmarkEnd w:id="23"/>
    <w:p w14:paraId="0680E990" w14:textId="4229854C" w:rsidR="00D23E24" w:rsidRPr="008319A6" w:rsidRDefault="008319A6" w:rsidP="00D23E24">
      <w:pPr>
        <w:pStyle w:val="Help"/>
        <w:rPr>
          <w:bCs/>
          <w:i w:val="0"/>
          <w:iCs w:val="0"/>
        </w:rPr>
      </w:pPr>
      <w:r w:rsidRPr="008319A6">
        <w:rPr>
          <w:bCs/>
          <w:i w:val="0"/>
          <w:iCs w:val="0"/>
          <w:color w:val="auto"/>
        </w:rPr>
        <w:t xml:space="preserve">Pour le calcul de la date </w:t>
      </w:r>
      <w:r>
        <w:rPr>
          <w:bCs/>
          <w:i w:val="0"/>
          <w:iCs w:val="0"/>
          <w:color w:val="auto"/>
        </w:rPr>
        <w:t xml:space="preserve">nous avons utilisé une méthode qui coupe en 2 la semaine 2012 par </w:t>
      </w:r>
      <w:proofErr w:type="spellStart"/>
      <w:r>
        <w:rPr>
          <w:bCs/>
          <w:i w:val="0"/>
          <w:iCs w:val="0"/>
          <w:color w:val="auto"/>
        </w:rPr>
        <w:t>expl</w:t>
      </w:r>
      <w:proofErr w:type="spellEnd"/>
      <w:r>
        <w:rPr>
          <w:bCs/>
          <w:i w:val="0"/>
          <w:iCs w:val="0"/>
          <w:color w:val="auto"/>
        </w:rPr>
        <w:t>. (2012 veut dire 12</w:t>
      </w:r>
      <w:r w:rsidRPr="008319A6">
        <w:rPr>
          <w:bCs/>
          <w:i w:val="0"/>
          <w:iCs w:val="0"/>
          <w:color w:val="auto"/>
          <w:vertAlign w:val="superscript"/>
        </w:rPr>
        <w:t>ème</w:t>
      </w:r>
      <w:r>
        <w:rPr>
          <w:bCs/>
          <w:i w:val="0"/>
          <w:iCs w:val="0"/>
          <w:color w:val="auto"/>
        </w:rPr>
        <w:t xml:space="preserve"> semaine de 2020) nous prenons les 2 premiers nombres et ajoutons 2000 ce qui donne l’année et pour la semaine nous prenons les 2 derniers nombres, utilisons une </w:t>
      </w:r>
      <w:r w:rsidR="00051060">
        <w:rPr>
          <w:bCs/>
          <w:i w:val="0"/>
          <w:iCs w:val="0"/>
          <w:color w:val="auto"/>
        </w:rPr>
        <w:t>fonctionne</w:t>
      </w:r>
      <w:r>
        <w:rPr>
          <w:bCs/>
          <w:i w:val="0"/>
          <w:iCs w:val="0"/>
          <w:color w:val="auto"/>
        </w:rPr>
        <w:t xml:space="preserve"> qui donne le premier jour de la semaine ainsi que le mois de l’année.</w:t>
      </w:r>
    </w:p>
    <w:p w14:paraId="2AD239A7" w14:textId="65C4318E" w:rsidR="003609D4" w:rsidRPr="00E12ABE" w:rsidRDefault="003609D4" w:rsidP="003609D4">
      <w:pPr>
        <w:pStyle w:val="Titre2"/>
        <w:rPr>
          <w:i w:val="0"/>
        </w:rPr>
      </w:pPr>
      <w:bookmarkStart w:id="27" w:name="_Toc2333868"/>
      <w:bookmarkStart w:id="28" w:name="_Toc25553322"/>
      <w:bookmarkStart w:id="29" w:name="_Toc71691026"/>
      <w:bookmarkStart w:id="30" w:name="_Toc2333871"/>
      <w:bookmarkStart w:id="31" w:name="_Toc37326869"/>
      <w:r w:rsidRPr="00E12ABE">
        <w:rPr>
          <w:i w:val="0"/>
        </w:rPr>
        <w:t>Livraisons</w:t>
      </w:r>
      <w:bookmarkEnd w:id="27"/>
      <w:bookmarkEnd w:id="31"/>
    </w:p>
    <w:p w14:paraId="32ADFB17" w14:textId="1ADCB4C3" w:rsidR="000E0189" w:rsidRPr="00E12ABE" w:rsidRDefault="000E0189" w:rsidP="000E0189">
      <w:r w:rsidRPr="00E12ABE">
        <w:t>La livraison finale se fera sur GitHub</w:t>
      </w:r>
    </w:p>
    <w:p w14:paraId="200F667F" w14:textId="209AB44B" w:rsidR="000E0189" w:rsidRPr="00E12ABE" w:rsidRDefault="000E0189" w:rsidP="000E0189">
      <w:hyperlink r:id="rId15" w:history="1">
        <w:r w:rsidRPr="00E12ABE">
          <w:rPr>
            <w:rStyle w:val="Lienhypertexte"/>
            <w:color w:val="auto"/>
            <w:u w:val="none"/>
          </w:rPr>
          <w:t>https://github.com/davidroulet/CSUNVB-A1</w:t>
        </w:r>
      </w:hyperlink>
    </w:p>
    <w:p w14:paraId="101A8C09" w14:textId="28A29C53" w:rsidR="000E0189" w:rsidRPr="00E12ABE" w:rsidRDefault="0049659A" w:rsidP="000E0189">
      <w:pPr>
        <w:pStyle w:val="Titre2"/>
        <w:rPr>
          <w:i w:val="0"/>
        </w:rPr>
      </w:pPr>
      <w:bookmarkStart w:id="32" w:name="_Toc37326870"/>
      <w:r w:rsidRPr="00E12ABE">
        <w:rPr>
          <w:i w:val="0"/>
        </w:rPr>
        <w:t xml:space="preserve">Erreurs </w:t>
      </w:r>
      <w:bookmarkEnd w:id="28"/>
      <w:r w:rsidRPr="00E12ABE">
        <w:rPr>
          <w:i w:val="0"/>
        </w:rPr>
        <w:t>restantes</w:t>
      </w:r>
      <w:bookmarkEnd w:id="29"/>
      <w:bookmarkEnd w:id="30"/>
      <w:bookmarkEnd w:id="32"/>
      <w:r w:rsidRPr="00E12ABE">
        <w:rPr>
          <w:i w:val="0"/>
        </w:rPr>
        <w:t xml:space="preserve">  </w:t>
      </w:r>
    </w:p>
    <w:p w14:paraId="08B9D912" w14:textId="14E9D7C7" w:rsidR="000E0189" w:rsidRPr="00E12ABE" w:rsidRDefault="000E0189" w:rsidP="000E0189">
      <w:proofErr w:type="spellStart"/>
      <w:r w:rsidRPr="00E12ABE">
        <w:t>Novacheck</w:t>
      </w:r>
      <w:proofErr w:type="spellEnd"/>
      <w:r w:rsidRPr="00E12ABE">
        <w:t xml:space="preserve"> pas fait</w:t>
      </w:r>
    </w:p>
    <w:p w14:paraId="2F657491" w14:textId="5469129A" w:rsidR="000E0189" w:rsidRPr="00E12ABE" w:rsidRDefault="000E0189" w:rsidP="000E0189">
      <w:r w:rsidRPr="00E12ABE">
        <w:t>Formulaire pour changer de base en html (à faire en javascript)</w:t>
      </w:r>
    </w:p>
    <w:p w14:paraId="5DFB8352" w14:textId="5204BDA9" w:rsidR="000E0189" w:rsidRPr="00E12ABE" w:rsidRDefault="000E0189" w:rsidP="000E0189">
      <w:r w:rsidRPr="00E12ABE">
        <w:t>Les boutons dans le tableau ne sont pas des case</w:t>
      </w:r>
      <w:r w:rsidR="00287DCF">
        <w:t>s</w:t>
      </w:r>
      <w:r w:rsidRPr="00E12ABE">
        <w:t xml:space="preserve"> du tableau mais un bouton dedans.</w:t>
      </w:r>
    </w:p>
    <w:p w14:paraId="762E57C5" w14:textId="64D103F2" w:rsidR="00CF39A8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2333872"/>
      <w:bookmarkStart w:id="36" w:name="_Toc37326871"/>
      <w:r w:rsidRPr="00E12ABE">
        <w:t>C</w:t>
      </w:r>
      <w:bookmarkEnd w:id="33"/>
      <w:bookmarkEnd w:id="34"/>
      <w:r w:rsidR="00684B3D" w:rsidRPr="00E12ABE">
        <w:t>onclusions</w:t>
      </w:r>
      <w:bookmarkEnd w:id="35"/>
      <w:bookmarkEnd w:id="36"/>
    </w:p>
    <w:p w14:paraId="41914217" w14:textId="58CC6DE3" w:rsidR="00087CAA" w:rsidRDefault="00087CAA" w:rsidP="00087CAA">
      <w:r>
        <w:t xml:space="preserve">L’objectif qui était de rendre un site opérationnel pour CSU-NVB n’a pas été </w:t>
      </w:r>
      <w:r w:rsidR="006F46F2">
        <w:t>atteint car</w:t>
      </w:r>
      <w:r>
        <w:t xml:space="preserve"> il ne peut être rendu dans l’état actuel.</w:t>
      </w:r>
    </w:p>
    <w:p w14:paraId="5197567C" w14:textId="35DDADB6" w:rsidR="00087CAA" w:rsidRDefault="00087CAA" w:rsidP="00087CAA"/>
    <w:p w14:paraId="145DF0B8" w14:textId="1D46A8B3" w:rsidR="00087CAA" w:rsidRDefault="00087CAA" w:rsidP="00087CAA">
      <w:r>
        <w:t xml:space="preserve">Nous n’avons pas pu terminer le projet dans les temps car nous avons été </w:t>
      </w:r>
      <w:r w:rsidR="006F46F2">
        <w:t>frappés</w:t>
      </w:r>
      <w:r>
        <w:t xml:space="preserve"> </w:t>
      </w:r>
      <w:bookmarkStart w:id="37" w:name="_GoBack"/>
      <w:bookmarkEnd w:id="37"/>
      <w:r>
        <w:t xml:space="preserve">par une </w:t>
      </w:r>
      <w:r w:rsidR="006F46F2">
        <w:t>pandémie</w:t>
      </w:r>
      <w:r>
        <w:t xml:space="preserve"> mondiale et le télétravail a été plus compliqué.</w:t>
      </w:r>
    </w:p>
    <w:p w14:paraId="15976AC8" w14:textId="6CE842A9" w:rsidR="00087CAA" w:rsidRDefault="00087CAA" w:rsidP="00087CAA"/>
    <w:p w14:paraId="25523C97" w14:textId="2EFDC67A" w:rsidR="00087CAA" w:rsidRDefault="00087CAA" w:rsidP="00087CAA">
      <w:r>
        <w:t xml:space="preserve">Les points positifs ont été que nous avons pu améliorer nos compétences dans le développement en </w:t>
      </w:r>
      <w:proofErr w:type="spellStart"/>
      <w:r>
        <w:t>php</w:t>
      </w:r>
      <w:proofErr w:type="spellEnd"/>
      <w:r>
        <w:t>.</w:t>
      </w:r>
    </w:p>
    <w:p w14:paraId="58B40F8F" w14:textId="0EC5C79B" w:rsidR="00087CAA" w:rsidRDefault="00087CAA" w:rsidP="00087CAA"/>
    <w:p w14:paraId="548732F0" w14:textId="4F323895" w:rsidR="00087CAA" w:rsidRDefault="00087CAA" w:rsidP="00087CAA">
      <w:r>
        <w:t>Nous avons certaines difficultés durant le développement des fonctions mais toujours avec solution.</w:t>
      </w:r>
    </w:p>
    <w:p w14:paraId="54B1988D" w14:textId="3C362CB1" w:rsidR="00087CAA" w:rsidRDefault="00087CAA" w:rsidP="00087CAA"/>
    <w:p w14:paraId="055D697B" w14:textId="02F2F326" w:rsidR="00087CAA" w:rsidRPr="00087CAA" w:rsidRDefault="00010BBB" w:rsidP="00087CAA">
      <w:r>
        <w:t>Il est possible que durant le prochain trimestre il y’ai un groupe qui reprennent le projet pour le terminer.</w:t>
      </w:r>
    </w:p>
    <w:p w14:paraId="0B7F72BD" w14:textId="77777777" w:rsidR="00CF39A8" w:rsidRPr="00E12ABE" w:rsidRDefault="00AA0785" w:rsidP="00684B3D">
      <w:pPr>
        <w:pStyle w:val="Titre1"/>
        <w:tabs>
          <w:tab w:val="num" w:pos="360"/>
        </w:tabs>
      </w:pPr>
      <w:bookmarkStart w:id="38" w:name="_Toc71703264"/>
      <w:bookmarkStart w:id="39" w:name="_Toc2333873"/>
      <w:bookmarkStart w:id="40" w:name="_Toc37326872"/>
      <w:r w:rsidRPr="00E12ABE">
        <w:t>A</w:t>
      </w:r>
      <w:bookmarkEnd w:id="38"/>
      <w:r w:rsidR="00684B3D" w:rsidRPr="00E12ABE">
        <w:t>nnexes</w:t>
      </w:r>
      <w:bookmarkEnd w:id="39"/>
      <w:bookmarkEnd w:id="40"/>
    </w:p>
    <w:p w14:paraId="3361692B" w14:textId="77777777" w:rsidR="00CF39A8" w:rsidRPr="00E12ABE" w:rsidRDefault="00AA0785" w:rsidP="00AA0785">
      <w:pPr>
        <w:pStyle w:val="Titre2"/>
        <w:rPr>
          <w:i w:val="0"/>
        </w:rPr>
      </w:pPr>
      <w:bookmarkStart w:id="41" w:name="_Toc71703265"/>
      <w:bookmarkStart w:id="42" w:name="_Toc2333874"/>
      <w:bookmarkStart w:id="43" w:name="_Toc37326873"/>
      <w:r w:rsidRPr="00E12ABE">
        <w:rPr>
          <w:i w:val="0"/>
        </w:rPr>
        <w:t>Sources – Bibliographie</w:t>
      </w:r>
      <w:bookmarkEnd w:id="41"/>
      <w:bookmarkEnd w:id="42"/>
      <w:bookmarkEnd w:id="43"/>
    </w:p>
    <w:p w14:paraId="3B0C6C6A" w14:textId="42044ADB" w:rsidR="00CF39A8" w:rsidRPr="00287DCF" w:rsidRDefault="00287DCF" w:rsidP="002A1DB5">
      <w:pPr>
        <w:pStyle w:val="Help"/>
        <w:rPr>
          <w:i w:val="0"/>
          <w:iCs w:val="0"/>
          <w:color w:val="auto"/>
        </w:rPr>
      </w:pPr>
      <w:r w:rsidRPr="00287DCF">
        <w:rPr>
          <w:i w:val="0"/>
          <w:iCs w:val="0"/>
          <w:color w:val="auto"/>
        </w:rPr>
        <w:t xml:space="preserve">Manuel de PHP disponible sur internet ainsi que l’aide du chef de projet j’ai nommé </w:t>
      </w:r>
      <w:proofErr w:type="spellStart"/>
      <w:r w:rsidRPr="00287DCF">
        <w:rPr>
          <w:i w:val="0"/>
          <w:iCs w:val="0"/>
          <w:color w:val="auto"/>
        </w:rPr>
        <w:t>M.Xavier</w:t>
      </w:r>
      <w:proofErr w:type="spellEnd"/>
      <w:r w:rsidRPr="00287DCF">
        <w:rPr>
          <w:i w:val="0"/>
          <w:iCs w:val="0"/>
          <w:color w:val="auto"/>
        </w:rPr>
        <w:t xml:space="preserve"> Carrel</w:t>
      </w:r>
    </w:p>
    <w:p w14:paraId="66A7F785" w14:textId="77777777" w:rsidR="00AA0785" w:rsidRPr="00E12ABE" w:rsidRDefault="00AA0785" w:rsidP="00AA0785">
      <w:pPr>
        <w:pStyle w:val="Titre2"/>
        <w:rPr>
          <w:i w:val="0"/>
        </w:rPr>
      </w:pPr>
      <w:bookmarkStart w:id="44" w:name="_Toc25553330"/>
      <w:bookmarkStart w:id="45" w:name="_Toc71703266"/>
      <w:bookmarkStart w:id="46" w:name="_Toc2333875"/>
      <w:bookmarkStart w:id="47" w:name="_Toc37326874"/>
      <w:r w:rsidRPr="00E12ABE">
        <w:rPr>
          <w:i w:val="0"/>
        </w:rPr>
        <w:t xml:space="preserve">Journal de bord </w:t>
      </w:r>
      <w:bookmarkEnd w:id="44"/>
      <w:bookmarkEnd w:id="45"/>
      <w:r w:rsidR="00E109AA" w:rsidRPr="00E12ABE">
        <w:rPr>
          <w:i w:val="0"/>
        </w:rPr>
        <w:t>du projet</w:t>
      </w:r>
      <w:bookmarkEnd w:id="46"/>
      <w:bookmarkEnd w:id="47"/>
    </w:p>
    <w:p w14:paraId="54CFA16D" w14:textId="319BCC76" w:rsidR="00591119" w:rsidRPr="00287DCF" w:rsidRDefault="00287DCF" w:rsidP="00287DCF">
      <w:pPr>
        <w:pStyle w:val="Help"/>
        <w:rPr>
          <w:i w:val="0"/>
          <w:iCs w:val="0"/>
          <w:color w:val="auto"/>
        </w:rPr>
      </w:pPr>
      <w:hyperlink r:id="rId16" w:history="1">
        <w:r w:rsidRPr="00287DCF">
          <w:rPr>
            <w:rStyle w:val="Lienhypertexte"/>
            <w:i w:val="0"/>
            <w:iCs w:val="0"/>
            <w:color w:val="auto"/>
            <w:u w:val="none"/>
          </w:rPr>
          <w:t>https://github.com/davidroulet/CSUNVB-A1/blob/master/Journal_de_bord.md</w:t>
        </w:r>
      </w:hyperlink>
    </w:p>
    <w:sectPr w:rsidR="00591119" w:rsidRPr="00287DCF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8224D" w14:textId="77777777" w:rsidR="00A14CAE" w:rsidRDefault="00A14CAE">
      <w:r>
        <w:separator/>
      </w:r>
    </w:p>
  </w:endnote>
  <w:endnote w:type="continuationSeparator" w:id="0">
    <w:p w14:paraId="73E91874" w14:textId="77777777" w:rsidR="00A14CAE" w:rsidRDefault="00A1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AC5AF" w14:textId="6329002B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fldSimple w:instr=" SAVEDATE  \* MERGEFORMAT ">
      <w:r w:rsidR="003D6442">
        <w:rPr>
          <w:noProof/>
        </w:rPr>
        <w:t>09/04/2020 11:01:00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84650" w14:textId="77777777" w:rsidR="00A14CAE" w:rsidRDefault="00A14CAE">
      <w:r>
        <w:separator/>
      </w:r>
    </w:p>
  </w:footnote>
  <w:footnote w:type="continuationSeparator" w:id="0">
    <w:p w14:paraId="09856B27" w14:textId="77777777" w:rsidR="00A14CAE" w:rsidRDefault="00A14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1D3C2" w14:textId="0C200B78" w:rsidR="00DB2183" w:rsidRDefault="003D6442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3D6442">
      <w:rPr>
        <w:rFonts w:ascii="Impact" w:hAnsi="Impact"/>
        <w:sz w:val="36"/>
      </w:rPr>
      <w:t>CSU-NVB A1</w:t>
    </w:r>
    <w:r w:rsidR="002C6F74">
      <w:rPr>
        <w:noProof/>
      </w:rPr>
      <w:drawing>
        <wp:anchor distT="0" distB="0" distL="114300" distR="114300" simplePos="0" relativeHeight="251657728" behindDoc="0" locked="0" layoutInCell="0" allowOverlap="1" wp14:anchorId="43DA8909" wp14:editId="31C7ED65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584C8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A1"/>
    <w:rsid w:val="00010BBB"/>
    <w:rsid w:val="00046B84"/>
    <w:rsid w:val="00051060"/>
    <w:rsid w:val="0005613A"/>
    <w:rsid w:val="00067731"/>
    <w:rsid w:val="00087CAA"/>
    <w:rsid w:val="000C7908"/>
    <w:rsid w:val="000E0189"/>
    <w:rsid w:val="00106180"/>
    <w:rsid w:val="00124E46"/>
    <w:rsid w:val="0012670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87DCF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609D4"/>
    <w:rsid w:val="00371ECE"/>
    <w:rsid w:val="00373E0A"/>
    <w:rsid w:val="00387E54"/>
    <w:rsid w:val="003D6442"/>
    <w:rsid w:val="003D6EA8"/>
    <w:rsid w:val="003F2179"/>
    <w:rsid w:val="0040128D"/>
    <w:rsid w:val="00432F3D"/>
    <w:rsid w:val="004502D9"/>
    <w:rsid w:val="00462BF0"/>
    <w:rsid w:val="00470A1A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C01A1"/>
    <w:rsid w:val="006E2C58"/>
    <w:rsid w:val="006F2F14"/>
    <w:rsid w:val="006F46F2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319A6"/>
    <w:rsid w:val="008658D9"/>
    <w:rsid w:val="00892D34"/>
    <w:rsid w:val="00895B96"/>
    <w:rsid w:val="008B1EAB"/>
    <w:rsid w:val="008D7200"/>
    <w:rsid w:val="009319BC"/>
    <w:rsid w:val="00992256"/>
    <w:rsid w:val="009C28BA"/>
    <w:rsid w:val="009F64CF"/>
    <w:rsid w:val="00A14804"/>
    <w:rsid w:val="00A14CAE"/>
    <w:rsid w:val="00A3062E"/>
    <w:rsid w:val="00A70F6A"/>
    <w:rsid w:val="00AA0785"/>
    <w:rsid w:val="00AC2B94"/>
    <w:rsid w:val="00AE470C"/>
    <w:rsid w:val="00B263B7"/>
    <w:rsid w:val="00B31079"/>
    <w:rsid w:val="00B557E4"/>
    <w:rsid w:val="00B673BB"/>
    <w:rsid w:val="00B9358C"/>
    <w:rsid w:val="00BA0FF8"/>
    <w:rsid w:val="00BE04A9"/>
    <w:rsid w:val="00C241EB"/>
    <w:rsid w:val="00C315ED"/>
    <w:rsid w:val="00C448B4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12ABE"/>
    <w:rsid w:val="00E136BE"/>
    <w:rsid w:val="00E30CDF"/>
    <w:rsid w:val="00E42F56"/>
    <w:rsid w:val="00E63311"/>
    <w:rsid w:val="00E81394"/>
    <w:rsid w:val="00EB0B1A"/>
    <w:rsid w:val="00EB2E2B"/>
    <w:rsid w:val="00ED3A54"/>
    <w:rsid w:val="00ED50C4"/>
    <w:rsid w:val="00F028FF"/>
    <w:rsid w:val="00F4663F"/>
    <w:rsid w:val="00F53ED8"/>
    <w:rsid w:val="00FA6CB0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03DB2E"/>
  <w14:defaultImageDpi w14:val="300"/>
  <w15:chartTrackingRefBased/>
  <w15:docId w15:val="{BCB3EFE9-9753-41DF-AAB0-C09072A0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3D644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0A1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avid.roulet@cpnv.ch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fabien.masson@cpnv.c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avidroulet/CSUNVB-A1/blob/master/Journal_de_bord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github.com/davidroulet/CSUNVB-A1" TargetMode="External"/><Relationship Id="rId10" Type="http://schemas.openxmlformats.org/officeDocument/2006/relationships/hyperlink" Target="mailto:Fabien.masson@cpnv.c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bien.masson@cpnv.ch" TargetMode="External"/><Relationship Id="rId14" Type="http://schemas.openxmlformats.org/officeDocument/2006/relationships/hyperlink" Target="mailto:xavier.carrel@cpnv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reau\ProjetWeb%20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ProjetWeb Documentation.dotx</Template>
  <TotalTime>73</TotalTime>
  <Pages>4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4991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Fabien</dc:creator>
  <cp:keywords/>
  <cp:lastModifiedBy>Fabien</cp:lastModifiedBy>
  <cp:revision>17</cp:revision>
  <cp:lastPrinted>2004-09-01T12:58:00Z</cp:lastPrinted>
  <dcterms:created xsi:type="dcterms:W3CDTF">2020-04-09T09:01:00Z</dcterms:created>
  <dcterms:modified xsi:type="dcterms:W3CDTF">2020-04-09T10:14:00Z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