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74D07" w14:textId="77777777" w:rsidR="00CF39A8" w:rsidRDefault="002C6F74">
      <w:pPr>
        <w:pStyle w:val="TM1"/>
      </w:pPr>
      <w:r>
        <w:drawing>
          <wp:anchor distT="0" distB="0" distL="114300" distR="114300" simplePos="0" relativeHeight="251656192" behindDoc="0" locked="0" layoutInCell="0" allowOverlap="1" wp14:anchorId="6179CD09" wp14:editId="18BBCF8D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D302C0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2B428737" w14:textId="77777777">
        <w:tc>
          <w:tcPr>
            <w:tcW w:w="9210" w:type="dxa"/>
          </w:tcPr>
          <w:p w14:paraId="79E7F974" w14:textId="77777777" w:rsidR="00C930E9" w:rsidRDefault="00026A98" w:rsidP="00A2572B">
            <w:pPr>
              <w:pStyle w:val="Titre"/>
              <w:jc w:val="center"/>
              <w:rPr>
                <w:b/>
                <w:bCs/>
                <w:sz w:val="96"/>
                <w:szCs w:val="96"/>
              </w:rPr>
            </w:pPr>
            <w:r w:rsidRPr="00A2572B">
              <w:rPr>
                <w:b/>
                <w:bCs/>
                <w:sz w:val="96"/>
                <w:szCs w:val="96"/>
              </w:rPr>
              <w:t>CSU</w:t>
            </w:r>
            <w:r w:rsidR="0069409D" w:rsidRPr="00A2572B">
              <w:rPr>
                <w:b/>
                <w:bCs/>
                <w:sz w:val="96"/>
                <w:szCs w:val="96"/>
              </w:rPr>
              <w:t>NVB-A1</w:t>
            </w:r>
          </w:p>
          <w:p w14:paraId="111D473C" w14:textId="0193037A" w:rsidR="00B24C10" w:rsidRPr="00B24C10" w:rsidRDefault="00B24C10" w:rsidP="00B24C10">
            <w:pPr>
              <w:pStyle w:val="Titre"/>
              <w:jc w:val="center"/>
              <w:rPr>
                <w:b/>
                <w:bCs/>
              </w:rPr>
            </w:pPr>
            <w:r w:rsidRPr="00B24C10">
              <w:rPr>
                <w:b/>
                <w:bCs/>
              </w:rPr>
              <w:t>Login + Remise de garde</w:t>
            </w:r>
          </w:p>
        </w:tc>
      </w:tr>
    </w:tbl>
    <w:p w14:paraId="324A0839" w14:textId="77777777" w:rsidR="00CF39A8" w:rsidRDefault="00CF39A8">
      <w:pPr>
        <w:rPr>
          <w:sz w:val="52"/>
        </w:rPr>
      </w:pPr>
    </w:p>
    <w:p w14:paraId="3516C1B8" w14:textId="77777777" w:rsidR="004F521F" w:rsidRDefault="004F521F" w:rsidP="004F521F">
      <w:pPr>
        <w:jc w:val="center"/>
      </w:pPr>
    </w:p>
    <w:p w14:paraId="45129226" w14:textId="403BC2AF" w:rsidR="004F521F" w:rsidRDefault="004F521F" w:rsidP="004F521F">
      <w:pPr>
        <w:jc w:val="center"/>
      </w:pPr>
    </w:p>
    <w:p w14:paraId="747DA1A1" w14:textId="71F8D062" w:rsidR="004F521F" w:rsidRDefault="004F521F" w:rsidP="004F521F">
      <w:pPr>
        <w:jc w:val="center"/>
      </w:pPr>
    </w:p>
    <w:p w14:paraId="12AE97ED" w14:textId="71B4DD56" w:rsidR="004F521F" w:rsidRDefault="004F521F" w:rsidP="004F521F">
      <w:pPr>
        <w:jc w:val="center"/>
      </w:pPr>
    </w:p>
    <w:p w14:paraId="4F070B14" w14:textId="6EE3A69A" w:rsidR="004F521F" w:rsidRDefault="00B24C10" w:rsidP="004F521F">
      <w:pPr>
        <w:jc w:val="center"/>
      </w:pPr>
      <w:r w:rsidRPr="00E12ABE">
        <w:rPr>
          <w:noProof/>
        </w:rPr>
        <w:drawing>
          <wp:anchor distT="0" distB="0" distL="114300" distR="114300" simplePos="0" relativeHeight="251674624" behindDoc="0" locked="0" layoutInCell="1" allowOverlap="1" wp14:anchorId="61A68E64" wp14:editId="1737CBFE">
            <wp:simplePos x="0" y="0"/>
            <wp:positionH relativeFrom="margin">
              <wp:align>center</wp:align>
            </wp:positionH>
            <wp:positionV relativeFrom="paragraph">
              <wp:posOffset>270510</wp:posOffset>
            </wp:positionV>
            <wp:extent cx="2790825" cy="1447800"/>
            <wp:effectExtent l="0" t="0" r="9525" b="0"/>
            <wp:wrapTopAndBottom/>
            <wp:docPr id="6" name="Image 6" descr="CSU-nvb - Bienvenue sur le site du CSU-n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U-nvb - Bienvenue sur le site du CSU-nv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40F001" w14:textId="2F9B2B94" w:rsidR="004F521F" w:rsidRDefault="004F521F" w:rsidP="004F521F">
      <w:pPr>
        <w:jc w:val="center"/>
      </w:pPr>
    </w:p>
    <w:p w14:paraId="42444C3A" w14:textId="77777777" w:rsidR="004F521F" w:rsidRDefault="004F521F" w:rsidP="004F521F">
      <w:pPr>
        <w:jc w:val="center"/>
      </w:pPr>
    </w:p>
    <w:p w14:paraId="512D1C32" w14:textId="1B27B1FA" w:rsidR="004F521F" w:rsidRDefault="004F521F" w:rsidP="004F521F">
      <w:pPr>
        <w:jc w:val="center"/>
        <w:rPr>
          <w:i/>
        </w:rPr>
      </w:pPr>
    </w:p>
    <w:p w14:paraId="4A9F7CCF" w14:textId="77777777" w:rsidR="004F521F" w:rsidRDefault="004F521F" w:rsidP="004F521F">
      <w:pPr>
        <w:jc w:val="center"/>
        <w:rPr>
          <w:i/>
        </w:rPr>
      </w:pPr>
    </w:p>
    <w:p w14:paraId="6383F873" w14:textId="47A2B94B" w:rsidR="004F521F" w:rsidRDefault="004F521F" w:rsidP="004F521F">
      <w:pPr>
        <w:jc w:val="center"/>
        <w:rPr>
          <w:i/>
        </w:rPr>
      </w:pPr>
    </w:p>
    <w:p w14:paraId="58DF3927" w14:textId="77777777" w:rsidR="004F521F" w:rsidRDefault="004F521F" w:rsidP="004F521F">
      <w:pPr>
        <w:jc w:val="center"/>
        <w:rPr>
          <w:i/>
        </w:rPr>
      </w:pPr>
    </w:p>
    <w:p w14:paraId="06A08428" w14:textId="77777777" w:rsidR="004F521F" w:rsidRDefault="004F521F" w:rsidP="004F521F">
      <w:pPr>
        <w:jc w:val="center"/>
        <w:rPr>
          <w:i/>
        </w:rPr>
      </w:pPr>
    </w:p>
    <w:p w14:paraId="56FAB717" w14:textId="77777777" w:rsidR="004F521F" w:rsidRDefault="004F521F" w:rsidP="004F521F">
      <w:pPr>
        <w:jc w:val="center"/>
        <w:rPr>
          <w:i/>
        </w:rPr>
      </w:pPr>
    </w:p>
    <w:p w14:paraId="6B4ECEE9" w14:textId="7A8418DC" w:rsidR="004F521F" w:rsidRDefault="004F521F" w:rsidP="004F521F">
      <w:pPr>
        <w:jc w:val="center"/>
        <w:rPr>
          <w:i/>
        </w:rPr>
      </w:pPr>
    </w:p>
    <w:p w14:paraId="4964AD84" w14:textId="77777777" w:rsidR="004F521F" w:rsidRDefault="004F521F" w:rsidP="004F521F">
      <w:pPr>
        <w:jc w:val="center"/>
        <w:rPr>
          <w:i/>
        </w:rPr>
      </w:pPr>
    </w:p>
    <w:p w14:paraId="366177F2" w14:textId="36BC5D32" w:rsidR="004F521F" w:rsidRDefault="004F521F" w:rsidP="004F521F">
      <w:pPr>
        <w:jc w:val="center"/>
        <w:rPr>
          <w:i/>
        </w:rPr>
      </w:pPr>
    </w:p>
    <w:p w14:paraId="54435455" w14:textId="12698319" w:rsidR="004F521F" w:rsidRDefault="007575DC" w:rsidP="004F521F">
      <w:pPr>
        <w:jc w:val="center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81622AB" wp14:editId="74D714A5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CDF75D" w14:textId="5AA1CADC" w:rsidR="004F521F" w:rsidRPr="0067729D" w:rsidRDefault="00DA62AB" w:rsidP="0069409D">
                            <w:pPr>
                              <w:pStyle w:val="Titre4"/>
                            </w:pPr>
                            <w:r>
                              <w:t>Fiaux Mounir, Thomas Grossmann</w:t>
                            </w:r>
                          </w:p>
                          <w:p w14:paraId="53977317" w14:textId="09357EBC" w:rsidR="004F521F" w:rsidRPr="0062247F" w:rsidRDefault="002D0C6A" w:rsidP="0069409D">
                            <w:pPr>
                              <w:pStyle w:val="Titre4"/>
                            </w:pPr>
                            <w:r>
                              <w:t>Mounir-yann.fiaux@cpnv.ch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1622AB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0;margin-top:.45pt;width:89.95pt;height:68.2pt;z-index:25164390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" filled="f" stroked="f">
                <v:textbox>
                  <w:txbxContent>
                    <w:p w14:paraId="17CDF75D" w14:textId="5AA1CADC" w:rsidR="004F521F" w:rsidRPr="0067729D" w:rsidRDefault="00DA62AB" w:rsidP="0069409D">
                      <w:pPr>
                        <w:pStyle w:val="Titre4"/>
                      </w:pPr>
                      <w:r>
                        <w:t>Fiaux Mounir, Thomas Grossmann</w:t>
                      </w:r>
                    </w:p>
                    <w:p w14:paraId="53977317" w14:textId="09357EBC" w:rsidR="004F521F" w:rsidRPr="0062247F" w:rsidRDefault="002D0C6A" w:rsidP="0069409D">
                      <w:pPr>
                        <w:pStyle w:val="Titre4"/>
                      </w:pPr>
                      <w:r>
                        <w:t>Mounir-yann.fiaux@cpnv.ch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071D6B" w14:textId="750B494E" w:rsidR="004F521F" w:rsidRDefault="004F521F" w:rsidP="004F521F">
      <w:pPr>
        <w:jc w:val="center"/>
        <w:rPr>
          <w:i/>
        </w:rPr>
      </w:pPr>
    </w:p>
    <w:p w14:paraId="4A0051DC" w14:textId="2D114D87" w:rsidR="004F521F" w:rsidRDefault="004F521F" w:rsidP="004F521F">
      <w:pPr>
        <w:jc w:val="center"/>
        <w:rPr>
          <w:i/>
        </w:rPr>
      </w:pPr>
    </w:p>
    <w:p w14:paraId="09514369" w14:textId="66137C43" w:rsidR="004F521F" w:rsidRDefault="004F521F" w:rsidP="004F521F">
      <w:pPr>
        <w:jc w:val="center"/>
        <w:rPr>
          <w:i/>
        </w:rPr>
      </w:pPr>
    </w:p>
    <w:p w14:paraId="0D93C87F" w14:textId="685F5BCB" w:rsidR="004F521F" w:rsidRDefault="004F521F" w:rsidP="004F521F">
      <w:pPr>
        <w:jc w:val="center"/>
        <w:rPr>
          <w:i/>
        </w:rPr>
      </w:pPr>
    </w:p>
    <w:p w14:paraId="797F7032" w14:textId="4A01F38C" w:rsidR="004F521F" w:rsidRDefault="004F521F" w:rsidP="004F521F">
      <w:pPr>
        <w:jc w:val="center"/>
        <w:rPr>
          <w:i/>
        </w:rPr>
      </w:pPr>
    </w:p>
    <w:p w14:paraId="290039FB" w14:textId="77777777" w:rsidR="004F521F" w:rsidRPr="0067729D" w:rsidRDefault="004F521F" w:rsidP="004F521F">
      <w:pPr>
        <w:jc w:val="center"/>
        <w:rPr>
          <w:i/>
        </w:rPr>
      </w:pPr>
    </w:p>
    <w:p w14:paraId="08BD29EE" w14:textId="0253E68C" w:rsidR="004F521F" w:rsidRDefault="004F521F" w:rsidP="004F521F">
      <w:pPr>
        <w:jc w:val="center"/>
        <w:rPr>
          <w:u w:val="single"/>
        </w:rPr>
      </w:pPr>
    </w:p>
    <w:p w14:paraId="5BFE3779" w14:textId="3624789E" w:rsidR="004F521F" w:rsidRDefault="002C6F74" w:rsidP="004F521F">
      <w:pPr>
        <w:jc w:val="center"/>
        <w:rPr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0" allowOverlap="1" wp14:anchorId="3361A835" wp14:editId="764E282C">
            <wp:simplePos x="0" y="0"/>
            <wp:positionH relativeFrom="column">
              <wp:align>center</wp:align>
            </wp:positionH>
            <wp:positionV relativeFrom="paragraph">
              <wp:posOffset>68580</wp:posOffset>
            </wp:positionV>
            <wp:extent cx="1332000" cy="406800"/>
            <wp:effectExtent l="0" t="0" r="1905" b="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000" cy="4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2F6A5" w14:textId="3982023B" w:rsidR="004F521F" w:rsidRDefault="004F521F" w:rsidP="004F521F"/>
    <w:p w14:paraId="00DD020B" w14:textId="29D83527" w:rsidR="004F521F" w:rsidRDefault="004F521F" w:rsidP="004F521F"/>
    <w:p w14:paraId="39A41B44" w14:textId="5C06F81E" w:rsidR="004F521F" w:rsidRDefault="002C6F74" w:rsidP="004F521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054D74" wp14:editId="3C794072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90416" w14:textId="1248A588" w:rsidR="004F521F" w:rsidRDefault="0069409D" w:rsidP="003C77BE">
                            <w:pPr>
                              <w:jc w:val="center"/>
                            </w:pPr>
                            <w:r>
                              <w:t>SI-CMI2A</w:t>
                            </w:r>
                          </w:p>
                          <w:p w14:paraId="2A61F8DA" w14:textId="17CAE52B" w:rsidR="004F521F" w:rsidRDefault="004F521F" w:rsidP="003C77BE">
                            <w:pPr>
                              <w:jc w:val="center"/>
                            </w:pPr>
                          </w:p>
                          <w:p w14:paraId="5DC65904" w14:textId="73091BA9" w:rsidR="0069409D" w:rsidRDefault="003C77BE" w:rsidP="003C77BE">
                            <w:pPr>
                              <w:jc w:val="center"/>
                            </w:pPr>
                            <w:r>
                              <w:t>14/04/20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054D74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" filled="f" stroked="f">
                <v:textbox>
                  <w:txbxContent>
                    <w:p w14:paraId="1BB90416" w14:textId="1248A588" w:rsidR="004F521F" w:rsidRDefault="0069409D" w:rsidP="003C77BE">
                      <w:pPr>
                        <w:jc w:val="center"/>
                      </w:pPr>
                      <w:r>
                        <w:t>SI-CMI2A</w:t>
                      </w:r>
                    </w:p>
                    <w:p w14:paraId="2A61F8DA" w14:textId="17CAE52B" w:rsidR="004F521F" w:rsidRDefault="004F521F" w:rsidP="003C77BE">
                      <w:pPr>
                        <w:jc w:val="center"/>
                      </w:pPr>
                    </w:p>
                    <w:p w14:paraId="5DC65904" w14:textId="73091BA9" w:rsidR="0069409D" w:rsidRDefault="003C77BE" w:rsidP="003C77BE">
                      <w:pPr>
                        <w:jc w:val="center"/>
                      </w:pPr>
                      <w:r>
                        <w:t>14/04/20</w:t>
                      </w:r>
                    </w:p>
                  </w:txbxContent>
                </v:textbox>
              </v:shape>
            </w:pict>
          </mc:Fallback>
        </mc:AlternateContent>
      </w:r>
    </w:p>
    <w:p w14:paraId="67B6CD2E" w14:textId="7EA501B8" w:rsidR="004F521F" w:rsidRDefault="004F521F" w:rsidP="004F521F"/>
    <w:p w14:paraId="6AEA3BF8" w14:textId="1AFA6EAB" w:rsidR="004F521F" w:rsidRDefault="004F521F" w:rsidP="004F521F"/>
    <w:p w14:paraId="370B8644" w14:textId="03E3F4AE" w:rsidR="004F521F" w:rsidRDefault="004F521F" w:rsidP="004F521F"/>
    <w:p w14:paraId="502AAB34" w14:textId="1371BF69" w:rsidR="004F521F" w:rsidRDefault="004F521F" w:rsidP="004F521F"/>
    <w:p w14:paraId="0FF6D531" w14:textId="501CAE04" w:rsidR="004F521F" w:rsidRDefault="004F521F" w:rsidP="004F521F"/>
    <w:p w14:paraId="0B5D707A" w14:textId="66CD9BB1" w:rsidR="003F2179" w:rsidRPr="00791020" w:rsidRDefault="003F2179" w:rsidP="00791020">
      <w:r w:rsidRPr="003F2179">
        <w:rPr>
          <w:u w:val="single"/>
        </w:rPr>
        <w:t>Table des matières</w:t>
      </w:r>
    </w:p>
    <w:p w14:paraId="24002F9D" w14:textId="0883B929" w:rsidR="00805B2C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37804201" w:history="1">
        <w:r w:rsidR="00805B2C" w:rsidRPr="00DE52E1">
          <w:rPr>
            <w:rStyle w:val="Lienhypertexte"/>
          </w:rPr>
          <w:t>1</w:t>
        </w:r>
        <w:r w:rsidR="00805B2C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805B2C" w:rsidRPr="00DE52E1">
          <w:rPr>
            <w:rStyle w:val="Lienhypertexte"/>
          </w:rPr>
          <w:t>Introduction</w:t>
        </w:r>
        <w:r w:rsidR="00805B2C">
          <w:rPr>
            <w:webHidden/>
          </w:rPr>
          <w:tab/>
        </w:r>
        <w:r w:rsidR="00805B2C">
          <w:rPr>
            <w:webHidden/>
          </w:rPr>
          <w:fldChar w:fldCharType="begin"/>
        </w:r>
        <w:r w:rsidR="00805B2C">
          <w:rPr>
            <w:webHidden/>
          </w:rPr>
          <w:instrText xml:space="preserve"> PAGEREF _Toc37804201 \h </w:instrText>
        </w:r>
        <w:r w:rsidR="00805B2C">
          <w:rPr>
            <w:webHidden/>
          </w:rPr>
        </w:r>
        <w:r w:rsidR="00805B2C">
          <w:rPr>
            <w:webHidden/>
          </w:rPr>
          <w:fldChar w:fldCharType="separate"/>
        </w:r>
        <w:r w:rsidR="00805B2C">
          <w:rPr>
            <w:webHidden/>
          </w:rPr>
          <w:t>3</w:t>
        </w:r>
        <w:r w:rsidR="00805B2C">
          <w:rPr>
            <w:webHidden/>
          </w:rPr>
          <w:fldChar w:fldCharType="end"/>
        </w:r>
      </w:hyperlink>
    </w:p>
    <w:p w14:paraId="362F505C" w14:textId="45F5C084" w:rsidR="00805B2C" w:rsidRDefault="00286E8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04202" w:history="1">
        <w:r w:rsidR="00805B2C" w:rsidRPr="00DE52E1">
          <w:rPr>
            <w:rStyle w:val="Lienhypertexte"/>
            <w:iCs/>
            <w:noProof/>
          </w:rPr>
          <w:t>1.1</w:t>
        </w:r>
        <w:r w:rsidR="00805B2C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05B2C" w:rsidRPr="00DE52E1">
          <w:rPr>
            <w:rStyle w:val="Lienhypertexte"/>
            <w:iCs/>
            <w:noProof/>
          </w:rPr>
          <w:t>Cadre, description et motivation</w:t>
        </w:r>
        <w:r w:rsidR="00805B2C">
          <w:rPr>
            <w:noProof/>
            <w:webHidden/>
          </w:rPr>
          <w:tab/>
        </w:r>
        <w:r w:rsidR="00805B2C">
          <w:rPr>
            <w:noProof/>
            <w:webHidden/>
          </w:rPr>
          <w:fldChar w:fldCharType="begin"/>
        </w:r>
        <w:r w:rsidR="00805B2C">
          <w:rPr>
            <w:noProof/>
            <w:webHidden/>
          </w:rPr>
          <w:instrText xml:space="preserve"> PAGEREF _Toc37804202 \h </w:instrText>
        </w:r>
        <w:r w:rsidR="00805B2C">
          <w:rPr>
            <w:noProof/>
            <w:webHidden/>
          </w:rPr>
        </w:r>
        <w:r w:rsidR="00805B2C">
          <w:rPr>
            <w:noProof/>
            <w:webHidden/>
          </w:rPr>
          <w:fldChar w:fldCharType="separate"/>
        </w:r>
        <w:r w:rsidR="00805B2C">
          <w:rPr>
            <w:noProof/>
            <w:webHidden/>
          </w:rPr>
          <w:t>3</w:t>
        </w:r>
        <w:r w:rsidR="00805B2C">
          <w:rPr>
            <w:noProof/>
            <w:webHidden/>
          </w:rPr>
          <w:fldChar w:fldCharType="end"/>
        </w:r>
      </w:hyperlink>
    </w:p>
    <w:p w14:paraId="502AA759" w14:textId="3A46D3AD" w:rsidR="00805B2C" w:rsidRDefault="00286E8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04203" w:history="1">
        <w:r w:rsidR="00805B2C" w:rsidRPr="00DE52E1">
          <w:rPr>
            <w:rStyle w:val="Lienhypertexte"/>
            <w:iCs/>
            <w:noProof/>
          </w:rPr>
          <w:t>1.2</w:t>
        </w:r>
        <w:r w:rsidR="00805B2C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05B2C" w:rsidRPr="00DE52E1">
          <w:rPr>
            <w:rStyle w:val="Lienhypertexte"/>
            <w:iCs/>
            <w:noProof/>
          </w:rPr>
          <w:t>Organisation</w:t>
        </w:r>
        <w:r w:rsidR="00805B2C">
          <w:rPr>
            <w:noProof/>
            <w:webHidden/>
          </w:rPr>
          <w:tab/>
        </w:r>
        <w:r w:rsidR="00805B2C">
          <w:rPr>
            <w:noProof/>
            <w:webHidden/>
          </w:rPr>
          <w:fldChar w:fldCharType="begin"/>
        </w:r>
        <w:r w:rsidR="00805B2C">
          <w:rPr>
            <w:noProof/>
            <w:webHidden/>
          </w:rPr>
          <w:instrText xml:space="preserve"> PAGEREF _Toc37804203 \h </w:instrText>
        </w:r>
        <w:r w:rsidR="00805B2C">
          <w:rPr>
            <w:noProof/>
            <w:webHidden/>
          </w:rPr>
        </w:r>
        <w:r w:rsidR="00805B2C">
          <w:rPr>
            <w:noProof/>
            <w:webHidden/>
          </w:rPr>
          <w:fldChar w:fldCharType="separate"/>
        </w:r>
        <w:r w:rsidR="00805B2C">
          <w:rPr>
            <w:noProof/>
            <w:webHidden/>
          </w:rPr>
          <w:t>3</w:t>
        </w:r>
        <w:r w:rsidR="00805B2C">
          <w:rPr>
            <w:noProof/>
            <w:webHidden/>
          </w:rPr>
          <w:fldChar w:fldCharType="end"/>
        </w:r>
      </w:hyperlink>
    </w:p>
    <w:p w14:paraId="0F62D794" w14:textId="516CDFBC" w:rsidR="00805B2C" w:rsidRDefault="00286E8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04204" w:history="1">
        <w:r w:rsidR="00805B2C" w:rsidRPr="00DE52E1">
          <w:rPr>
            <w:rStyle w:val="Lienhypertexte"/>
            <w:iCs/>
            <w:noProof/>
          </w:rPr>
          <w:t>1.3</w:t>
        </w:r>
        <w:r w:rsidR="00805B2C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05B2C" w:rsidRPr="00DE52E1">
          <w:rPr>
            <w:rStyle w:val="Lienhypertexte"/>
            <w:iCs/>
            <w:noProof/>
          </w:rPr>
          <w:t>Objectifs</w:t>
        </w:r>
        <w:r w:rsidR="00805B2C">
          <w:rPr>
            <w:noProof/>
            <w:webHidden/>
          </w:rPr>
          <w:tab/>
        </w:r>
        <w:r w:rsidR="00805B2C">
          <w:rPr>
            <w:noProof/>
            <w:webHidden/>
          </w:rPr>
          <w:fldChar w:fldCharType="begin"/>
        </w:r>
        <w:r w:rsidR="00805B2C">
          <w:rPr>
            <w:noProof/>
            <w:webHidden/>
          </w:rPr>
          <w:instrText xml:space="preserve"> PAGEREF _Toc37804204 \h </w:instrText>
        </w:r>
        <w:r w:rsidR="00805B2C">
          <w:rPr>
            <w:noProof/>
            <w:webHidden/>
          </w:rPr>
        </w:r>
        <w:r w:rsidR="00805B2C">
          <w:rPr>
            <w:noProof/>
            <w:webHidden/>
          </w:rPr>
          <w:fldChar w:fldCharType="separate"/>
        </w:r>
        <w:r w:rsidR="00805B2C">
          <w:rPr>
            <w:noProof/>
            <w:webHidden/>
          </w:rPr>
          <w:t>3</w:t>
        </w:r>
        <w:r w:rsidR="00805B2C">
          <w:rPr>
            <w:noProof/>
            <w:webHidden/>
          </w:rPr>
          <w:fldChar w:fldCharType="end"/>
        </w:r>
      </w:hyperlink>
    </w:p>
    <w:p w14:paraId="5DF4FEDD" w14:textId="2A07BE17" w:rsidR="00805B2C" w:rsidRDefault="00286E8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7804205" w:history="1">
        <w:r w:rsidR="00805B2C" w:rsidRPr="00DE52E1">
          <w:rPr>
            <w:rStyle w:val="Lienhypertexte"/>
          </w:rPr>
          <w:t>2</w:t>
        </w:r>
        <w:r w:rsidR="00805B2C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805B2C" w:rsidRPr="00DE52E1">
          <w:rPr>
            <w:rStyle w:val="Lienhypertexte"/>
          </w:rPr>
          <w:t>Analyse</w:t>
        </w:r>
        <w:r w:rsidR="00805B2C">
          <w:rPr>
            <w:webHidden/>
          </w:rPr>
          <w:tab/>
        </w:r>
        <w:r w:rsidR="00805B2C">
          <w:rPr>
            <w:webHidden/>
          </w:rPr>
          <w:fldChar w:fldCharType="begin"/>
        </w:r>
        <w:r w:rsidR="00805B2C">
          <w:rPr>
            <w:webHidden/>
          </w:rPr>
          <w:instrText xml:space="preserve"> PAGEREF _Toc37804205 \h </w:instrText>
        </w:r>
        <w:r w:rsidR="00805B2C">
          <w:rPr>
            <w:webHidden/>
          </w:rPr>
        </w:r>
        <w:r w:rsidR="00805B2C">
          <w:rPr>
            <w:webHidden/>
          </w:rPr>
          <w:fldChar w:fldCharType="separate"/>
        </w:r>
        <w:r w:rsidR="00805B2C">
          <w:rPr>
            <w:webHidden/>
          </w:rPr>
          <w:t>3</w:t>
        </w:r>
        <w:r w:rsidR="00805B2C">
          <w:rPr>
            <w:webHidden/>
          </w:rPr>
          <w:fldChar w:fldCharType="end"/>
        </w:r>
      </w:hyperlink>
    </w:p>
    <w:p w14:paraId="1AE243AC" w14:textId="3BF89B38" w:rsidR="00805B2C" w:rsidRDefault="00286E8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04206" w:history="1">
        <w:r w:rsidR="00805B2C" w:rsidRPr="00DE52E1">
          <w:rPr>
            <w:rStyle w:val="Lienhypertexte"/>
            <w:iCs/>
            <w:noProof/>
          </w:rPr>
          <w:t>2.1</w:t>
        </w:r>
        <w:r w:rsidR="00805B2C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05B2C" w:rsidRPr="00DE52E1">
          <w:rPr>
            <w:rStyle w:val="Lienhypertexte"/>
            <w:iCs/>
            <w:noProof/>
          </w:rPr>
          <w:t>Modèle Conceptuel de Données</w:t>
        </w:r>
        <w:r w:rsidR="00805B2C">
          <w:rPr>
            <w:noProof/>
            <w:webHidden/>
          </w:rPr>
          <w:tab/>
        </w:r>
        <w:r w:rsidR="00805B2C">
          <w:rPr>
            <w:noProof/>
            <w:webHidden/>
          </w:rPr>
          <w:fldChar w:fldCharType="begin"/>
        </w:r>
        <w:r w:rsidR="00805B2C">
          <w:rPr>
            <w:noProof/>
            <w:webHidden/>
          </w:rPr>
          <w:instrText xml:space="preserve"> PAGEREF _Toc37804206 \h </w:instrText>
        </w:r>
        <w:r w:rsidR="00805B2C">
          <w:rPr>
            <w:noProof/>
            <w:webHidden/>
          </w:rPr>
        </w:r>
        <w:r w:rsidR="00805B2C">
          <w:rPr>
            <w:noProof/>
            <w:webHidden/>
          </w:rPr>
          <w:fldChar w:fldCharType="separate"/>
        </w:r>
        <w:r w:rsidR="00805B2C">
          <w:rPr>
            <w:noProof/>
            <w:webHidden/>
          </w:rPr>
          <w:t>3</w:t>
        </w:r>
        <w:r w:rsidR="00805B2C">
          <w:rPr>
            <w:noProof/>
            <w:webHidden/>
          </w:rPr>
          <w:fldChar w:fldCharType="end"/>
        </w:r>
      </w:hyperlink>
    </w:p>
    <w:p w14:paraId="754AD9B9" w14:textId="64D5F3F9" w:rsidR="00805B2C" w:rsidRDefault="00286E8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04207" w:history="1">
        <w:r w:rsidR="00805B2C" w:rsidRPr="00DE52E1">
          <w:rPr>
            <w:rStyle w:val="Lienhypertexte"/>
            <w:iCs/>
            <w:noProof/>
          </w:rPr>
          <w:t>2.2</w:t>
        </w:r>
        <w:r w:rsidR="00805B2C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05B2C" w:rsidRPr="00DE52E1">
          <w:rPr>
            <w:rStyle w:val="Lienhypertexte"/>
            <w:iCs/>
            <w:noProof/>
          </w:rPr>
          <w:t>Stratégie de test</w:t>
        </w:r>
        <w:r w:rsidR="00805B2C">
          <w:rPr>
            <w:noProof/>
            <w:webHidden/>
          </w:rPr>
          <w:tab/>
        </w:r>
        <w:r w:rsidR="00805B2C">
          <w:rPr>
            <w:noProof/>
            <w:webHidden/>
          </w:rPr>
          <w:fldChar w:fldCharType="begin"/>
        </w:r>
        <w:r w:rsidR="00805B2C">
          <w:rPr>
            <w:noProof/>
            <w:webHidden/>
          </w:rPr>
          <w:instrText xml:space="preserve"> PAGEREF _Toc37804207 \h </w:instrText>
        </w:r>
        <w:r w:rsidR="00805B2C">
          <w:rPr>
            <w:noProof/>
            <w:webHidden/>
          </w:rPr>
        </w:r>
        <w:r w:rsidR="00805B2C">
          <w:rPr>
            <w:noProof/>
            <w:webHidden/>
          </w:rPr>
          <w:fldChar w:fldCharType="separate"/>
        </w:r>
        <w:r w:rsidR="00805B2C">
          <w:rPr>
            <w:noProof/>
            <w:webHidden/>
          </w:rPr>
          <w:t>3</w:t>
        </w:r>
        <w:r w:rsidR="00805B2C">
          <w:rPr>
            <w:noProof/>
            <w:webHidden/>
          </w:rPr>
          <w:fldChar w:fldCharType="end"/>
        </w:r>
      </w:hyperlink>
    </w:p>
    <w:p w14:paraId="538F8FE8" w14:textId="0B63532E" w:rsidR="00805B2C" w:rsidRDefault="00286E8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7804208" w:history="1">
        <w:r w:rsidR="00805B2C" w:rsidRPr="00DE52E1">
          <w:rPr>
            <w:rStyle w:val="Lienhypertexte"/>
          </w:rPr>
          <w:t>3</w:t>
        </w:r>
        <w:r w:rsidR="00805B2C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805B2C" w:rsidRPr="00DE52E1">
          <w:rPr>
            <w:rStyle w:val="Lienhypertexte"/>
          </w:rPr>
          <w:t>Implémentation</w:t>
        </w:r>
        <w:r w:rsidR="00805B2C">
          <w:rPr>
            <w:webHidden/>
          </w:rPr>
          <w:tab/>
        </w:r>
        <w:r w:rsidR="00805B2C">
          <w:rPr>
            <w:webHidden/>
          </w:rPr>
          <w:fldChar w:fldCharType="begin"/>
        </w:r>
        <w:r w:rsidR="00805B2C">
          <w:rPr>
            <w:webHidden/>
          </w:rPr>
          <w:instrText xml:space="preserve"> PAGEREF _Toc37804208 \h </w:instrText>
        </w:r>
        <w:r w:rsidR="00805B2C">
          <w:rPr>
            <w:webHidden/>
          </w:rPr>
        </w:r>
        <w:r w:rsidR="00805B2C">
          <w:rPr>
            <w:webHidden/>
          </w:rPr>
          <w:fldChar w:fldCharType="separate"/>
        </w:r>
        <w:r w:rsidR="00805B2C">
          <w:rPr>
            <w:webHidden/>
          </w:rPr>
          <w:t>4</w:t>
        </w:r>
        <w:r w:rsidR="00805B2C">
          <w:rPr>
            <w:webHidden/>
          </w:rPr>
          <w:fldChar w:fldCharType="end"/>
        </w:r>
      </w:hyperlink>
    </w:p>
    <w:p w14:paraId="4590A14E" w14:textId="173F8CF4" w:rsidR="00805B2C" w:rsidRDefault="00286E8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04209" w:history="1">
        <w:r w:rsidR="00805B2C" w:rsidRPr="00DE52E1">
          <w:rPr>
            <w:rStyle w:val="Lienhypertexte"/>
            <w:iCs/>
            <w:noProof/>
          </w:rPr>
          <w:t>3.1</w:t>
        </w:r>
        <w:r w:rsidR="00805B2C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05B2C" w:rsidRPr="00DE52E1">
          <w:rPr>
            <w:rStyle w:val="Lienhypertexte"/>
            <w:iCs/>
            <w:noProof/>
          </w:rPr>
          <w:t>Points techniques spécifiques</w:t>
        </w:r>
        <w:r w:rsidR="00805B2C">
          <w:rPr>
            <w:noProof/>
            <w:webHidden/>
          </w:rPr>
          <w:tab/>
        </w:r>
        <w:r w:rsidR="00805B2C">
          <w:rPr>
            <w:noProof/>
            <w:webHidden/>
          </w:rPr>
          <w:fldChar w:fldCharType="begin"/>
        </w:r>
        <w:r w:rsidR="00805B2C">
          <w:rPr>
            <w:noProof/>
            <w:webHidden/>
          </w:rPr>
          <w:instrText xml:space="preserve"> PAGEREF _Toc37804209 \h </w:instrText>
        </w:r>
        <w:r w:rsidR="00805B2C">
          <w:rPr>
            <w:noProof/>
            <w:webHidden/>
          </w:rPr>
        </w:r>
        <w:r w:rsidR="00805B2C">
          <w:rPr>
            <w:noProof/>
            <w:webHidden/>
          </w:rPr>
          <w:fldChar w:fldCharType="separate"/>
        </w:r>
        <w:r w:rsidR="00805B2C">
          <w:rPr>
            <w:noProof/>
            <w:webHidden/>
          </w:rPr>
          <w:t>4</w:t>
        </w:r>
        <w:r w:rsidR="00805B2C">
          <w:rPr>
            <w:noProof/>
            <w:webHidden/>
          </w:rPr>
          <w:fldChar w:fldCharType="end"/>
        </w:r>
      </w:hyperlink>
    </w:p>
    <w:p w14:paraId="588907FF" w14:textId="4520FD03" w:rsidR="00805B2C" w:rsidRDefault="00286E8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04210" w:history="1">
        <w:r w:rsidR="00805B2C" w:rsidRPr="00DE52E1">
          <w:rPr>
            <w:rStyle w:val="Lienhypertexte"/>
            <w:iCs/>
            <w:noProof/>
          </w:rPr>
          <w:t>3.2</w:t>
        </w:r>
        <w:r w:rsidR="00805B2C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05B2C" w:rsidRPr="00DE52E1">
          <w:rPr>
            <w:rStyle w:val="Lienhypertexte"/>
            <w:iCs/>
            <w:noProof/>
          </w:rPr>
          <w:t>Livraisons</w:t>
        </w:r>
        <w:r w:rsidR="00805B2C">
          <w:rPr>
            <w:noProof/>
            <w:webHidden/>
          </w:rPr>
          <w:tab/>
        </w:r>
        <w:r w:rsidR="00805B2C">
          <w:rPr>
            <w:noProof/>
            <w:webHidden/>
          </w:rPr>
          <w:fldChar w:fldCharType="begin"/>
        </w:r>
        <w:r w:rsidR="00805B2C">
          <w:rPr>
            <w:noProof/>
            <w:webHidden/>
          </w:rPr>
          <w:instrText xml:space="preserve"> PAGEREF _Toc37804210 \h </w:instrText>
        </w:r>
        <w:r w:rsidR="00805B2C">
          <w:rPr>
            <w:noProof/>
            <w:webHidden/>
          </w:rPr>
        </w:r>
        <w:r w:rsidR="00805B2C">
          <w:rPr>
            <w:noProof/>
            <w:webHidden/>
          </w:rPr>
          <w:fldChar w:fldCharType="separate"/>
        </w:r>
        <w:r w:rsidR="00805B2C">
          <w:rPr>
            <w:noProof/>
            <w:webHidden/>
          </w:rPr>
          <w:t>4</w:t>
        </w:r>
        <w:r w:rsidR="00805B2C">
          <w:rPr>
            <w:noProof/>
            <w:webHidden/>
          </w:rPr>
          <w:fldChar w:fldCharType="end"/>
        </w:r>
      </w:hyperlink>
    </w:p>
    <w:p w14:paraId="1C04B999" w14:textId="76B5CB38" w:rsidR="00805B2C" w:rsidRDefault="00286E8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04211" w:history="1">
        <w:r w:rsidR="00805B2C" w:rsidRPr="00DE52E1">
          <w:rPr>
            <w:rStyle w:val="Lienhypertexte"/>
            <w:iCs/>
            <w:noProof/>
          </w:rPr>
          <w:t>3.3</w:t>
        </w:r>
        <w:r w:rsidR="00805B2C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05B2C" w:rsidRPr="00DE52E1">
          <w:rPr>
            <w:rStyle w:val="Lienhypertexte"/>
            <w:iCs/>
            <w:noProof/>
          </w:rPr>
          <w:t>Erreurs restantes</w:t>
        </w:r>
        <w:r w:rsidR="00805B2C">
          <w:rPr>
            <w:noProof/>
            <w:webHidden/>
          </w:rPr>
          <w:tab/>
        </w:r>
        <w:r w:rsidR="00805B2C">
          <w:rPr>
            <w:noProof/>
            <w:webHidden/>
          </w:rPr>
          <w:fldChar w:fldCharType="begin"/>
        </w:r>
        <w:r w:rsidR="00805B2C">
          <w:rPr>
            <w:noProof/>
            <w:webHidden/>
          </w:rPr>
          <w:instrText xml:space="preserve"> PAGEREF _Toc37804211 \h </w:instrText>
        </w:r>
        <w:r w:rsidR="00805B2C">
          <w:rPr>
            <w:noProof/>
            <w:webHidden/>
          </w:rPr>
        </w:r>
        <w:r w:rsidR="00805B2C">
          <w:rPr>
            <w:noProof/>
            <w:webHidden/>
          </w:rPr>
          <w:fldChar w:fldCharType="separate"/>
        </w:r>
        <w:r w:rsidR="00805B2C">
          <w:rPr>
            <w:noProof/>
            <w:webHidden/>
          </w:rPr>
          <w:t>4</w:t>
        </w:r>
        <w:r w:rsidR="00805B2C">
          <w:rPr>
            <w:noProof/>
            <w:webHidden/>
          </w:rPr>
          <w:fldChar w:fldCharType="end"/>
        </w:r>
      </w:hyperlink>
    </w:p>
    <w:p w14:paraId="7C50F500" w14:textId="729B19B9" w:rsidR="00805B2C" w:rsidRDefault="00286E8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7804212" w:history="1">
        <w:r w:rsidR="00805B2C" w:rsidRPr="00DE52E1">
          <w:rPr>
            <w:rStyle w:val="Lienhypertexte"/>
          </w:rPr>
          <w:t>4</w:t>
        </w:r>
        <w:r w:rsidR="00805B2C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805B2C" w:rsidRPr="00DE52E1">
          <w:rPr>
            <w:rStyle w:val="Lienhypertexte"/>
          </w:rPr>
          <w:t>Conclusions</w:t>
        </w:r>
        <w:r w:rsidR="00805B2C">
          <w:rPr>
            <w:webHidden/>
          </w:rPr>
          <w:tab/>
        </w:r>
        <w:r w:rsidR="00805B2C">
          <w:rPr>
            <w:webHidden/>
          </w:rPr>
          <w:fldChar w:fldCharType="begin"/>
        </w:r>
        <w:r w:rsidR="00805B2C">
          <w:rPr>
            <w:webHidden/>
          </w:rPr>
          <w:instrText xml:space="preserve"> PAGEREF _Toc37804212 \h </w:instrText>
        </w:r>
        <w:r w:rsidR="00805B2C">
          <w:rPr>
            <w:webHidden/>
          </w:rPr>
        </w:r>
        <w:r w:rsidR="00805B2C">
          <w:rPr>
            <w:webHidden/>
          </w:rPr>
          <w:fldChar w:fldCharType="separate"/>
        </w:r>
        <w:r w:rsidR="00805B2C">
          <w:rPr>
            <w:webHidden/>
          </w:rPr>
          <w:t>4</w:t>
        </w:r>
        <w:r w:rsidR="00805B2C">
          <w:rPr>
            <w:webHidden/>
          </w:rPr>
          <w:fldChar w:fldCharType="end"/>
        </w:r>
      </w:hyperlink>
    </w:p>
    <w:p w14:paraId="48D3F9B6" w14:textId="6498F770" w:rsidR="00805B2C" w:rsidRDefault="00286E8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7804213" w:history="1">
        <w:r w:rsidR="00805B2C" w:rsidRPr="00DE52E1">
          <w:rPr>
            <w:rStyle w:val="Lienhypertexte"/>
          </w:rPr>
          <w:t>5</w:t>
        </w:r>
        <w:r w:rsidR="00805B2C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805B2C" w:rsidRPr="00DE52E1">
          <w:rPr>
            <w:rStyle w:val="Lienhypertexte"/>
          </w:rPr>
          <w:t>Annexes</w:t>
        </w:r>
        <w:r w:rsidR="00805B2C">
          <w:rPr>
            <w:webHidden/>
          </w:rPr>
          <w:tab/>
        </w:r>
        <w:r w:rsidR="00805B2C">
          <w:rPr>
            <w:webHidden/>
          </w:rPr>
          <w:fldChar w:fldCharType="begin"/>
        </w:r>
        <w:r w:rsidR="00805B2C">
          <w:rPr>
            <w:webHidden/>
          </w:rPr>
          <w:instrText xml:space="preserve"> PAGEREF _Toc37804213 \h </w:instrText>
        </w:r>
        <w:r w:rsidR="00805B2C">
          <w:rPr>
            <w:webHidden/>
          </w:rPr>
        </w:r>
        <w:r w:rsidR="00805B2C">
          <w:rPr>
            <w:webHidden/>
          </w:rPr>
          <w:fldChar w:fldCharType="separate"/>
        </w:r>
        <w:r w:rsidR="00805B2C">
          <w:rPr>
            <w:webHidden/>
          </w:rPr>
          <w:t>5</w:t>
        </w:r>
        <w:r w:rsidR="00805B2C">
          <w:rPr>
            <w:webHidden/>
          </w:rPr>
          <w:fldChar w:fldCharType="end"/>
        </w:r>
      </w:hyperlink>
    </w:p>
    <w:p w14:paraId="071F8693" w14:textId="244ABB17" w:rsidR="00805B2C" w:rsidRDefault="00286E8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04214" w:history="1">
        <w:r w:rsidR="00805B2C" w:rsidRPr="00DE52E1">
          <w:rPr>
            <w:rStyle w:val="Lienhypertexte"/>
            <w:iCs/>
            <w:noProof/>
          </w:rPr>
          <w:t>5.1</w:t>
        </w:r>
        <w:r w:rsidR="00805B2C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05B2C" w:rsidRPr="00DE52E1">
          <w:rPr>
            <w:rStyle w:val="Lienhypertexte"/>
            <w:iCs/>
            <w:noProof/>
          </w:rPr>
          <w:t>Sources – Bibliographie</w:t>
        </w:r>
        <w:r w:rsidR="00805B2C">
          <w:rPr>
            <w:noProof/>
            <w:webHidden/>
          </w:rPr>
          <w:tab/>
        </w:r>
        <w:r w:rsidR="00805B2C">
          <w:rPr>
            <w:noProof/>
            <w:webHidden/>
          </w:rPr>
          <w:fldChar w:fldCharType="begin"/>
        </w:r>
        <w:r w:rsidR="00805B2C">
          <w:rPr>
            <w:noProof/>
            <w:webHidden/>
          </w:rPr>
          <w:instrText xml:space="preserve"> PAGEREF _Toc37804214 \h </w:instrText>
        </w:r>
        <w:r w:rsidR="00805B2C">
          <w:rPr>
            <w:noProof/>
            <w:webHidden/>
          </w:rPr>
        </w:r>
        <w:r w:rsidR="00805B2C">
          <w:rPr>
            <w:noProof/>
            <w:webHidden/>
          </w:rPr>
          <w:fldChar w:fldCharType="separate"/>
        </w:r>
        <w:r w:rsidR="00805B2C">
          <w:rPr>
            <w:noProof/>
            <w:webHidden/>
          </w:rPr>
          <w:t>5</w:t>
        </w:r>
        <w:r w:rsidR="00805B2C">
          <w:rPr>
            <w:noProof/>
            <w:webHidden/>
          </w:rPr>
          <w:fldChar w:fldCharType="end"/>
        </w:r>
      </w:hyperlink>
    </w:p>
    <w:p w14:paraId="5F7A6581" w14:textId="2658F832" w:rsidR="00805B2C" w:rsidRDefault="00286E8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04215" w:history="1">
        <w:r w:rsidR="00805B2C" w:rsidRPr="00DE52E1">
          <w:rPr>
            <w:rStyle w:val="Lienhypertexte"/>
            <w:iCs/>
            <w:noProof/>
          </w:rPr>
          <w:t>5.2</w:t>
        </w:r>
        <w:r w:rsidR="00805B2C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05B2C" w:rsidRPr="00DE52E1">
          <w:rPr>
            <w:rStyle w:val="Lienhypertexte"/>
            <w:iCs/>
            <w:noProof/>
          </w:rPr>
          <w:t>Journal de bord du projet</w:t>
        </w:r>
        <w:r w:rsidR="00805B2C">
          <w:rPr>
            <w:noProof/>
            <w:webHidden/>
          </w:rPr>
          <w:tab/>
        </w:r>
        <w:r w:rsidR="00805B2C">
          <w:rPr>
            <w:noProof/>
            <w:webHidden/>
          </w:rPr>
          <w:fldChar w:fldCharType="begin"/>
        </w:r>
        <w:r w:rsidR="00805B2C">
          <w:rPr>
            <w:noProof/>
            <w:webHidden/>
          </w:rPr>
          <w:instrText xml:space="preserve"> PAGEREF _Toc37804215 \h </w:instrText>
        </w:r>
        <w:r w:rsidR="00805B2C">
          <w:rPr>
            <w:noProof/>
            <w:webHidden/>
          </w:rPr>
        </w:r>
        <w:r w:rsidR="00805B2C">
          <w:rPr>
            <w:noProof/>
            <w:webHidden/>
          </w:rPr>
          <w:fldChar w:fldCharType="separate"/>
        </w:r>
        <w:r w:rsidR="00805B2C">
          <w:rPr>
            <w:noProof/>
            <w:webHidden/>
          </w:rPr>
          <w:t>5</w:t>
        </w:r>
        <w:r w:rsidR="00805B2C">
          <w:rPr>
            <w:noProof/>
            <w:webHidden/>
          </w:rPr>
          <w:fldChar w:fldCharType="end"/>
        </w:r>
      </w:hyperlink>
    </w:p>
    <w:p w14:paraId="35D04018" w14:textId="7594F73A" w:rsidR="00CF39A8" w:rsidRDefault="003F2179" w:rsidP="003F2179">
      <w:r>
        <w:fldChar w:fldCharType="end"/>
      </w:r>
    </w:p>
    <w:p w14:paraId="39401337" w14:textId="3DB3A45A" w:rsidR="00C930E9" w:rsidRPr="0040128D" w:rsidRDefault="007C53D3" w:rsidP="00CF39A8">
      <w:pPr>
        <w:pStyle w:val="Help"/>
        <w:rPr>
          <w:b/>
        </w:rPr>
      </w:pPr>
      <w:r w:rsidRPr="0040128D">
        <w:rPr>
          <w:b/>
        </w:rPr>
        <w:br w:type="page"/>
      </w:r>
    </w:p>
    <w:p w14:paraId="6A2DEF88" w14:textId="2C315DF1" w:rsidR="007C53D3" w:rsidRDefault="001B7271" w:rsidP="00AE470C">
      <w:pPr>
        <w:pStyle w:val="Titre1"/>
      </w:pPr>
      <w:bookmarkStart w:id="0" w:name="_Toc37804201"/>
      <w:r>
        <w:lastRenderedPageBreak/>
        <w:t>Introduction</w:t>
      </w:r>
      <w:bookmarkEnd w:id="0"/>
    </w:p>
    <w:p w14:paraId="7F4B2A57" w14:textId="2B09C2A5" w:rsidR="00CF39A8" w:rsidRDefault="001B7271" w:rsidP="001B7271">
      <w:pPr>
        <w:pStyle w:val="Titre2"/>
        <w:rPr>
          <w:i w:val="0"/>
          <w:iCs/>
        </w:rPr>
      </w:pPr>
      <w:bookmarkStart w:id="1" w:name="_Toc37804202"/>
      <w:r>
        <w:rPr>
          <w:i w:val="0"/>
          <w:iCs/>
        </w:rPr>
        <w:t>Cadre, description et motivation</w:t>
      </w:r>
      <w:bookmarkEnd w:id="1"/>
    </w:p>
    <w:p w14:paraId="78E4FC31" w14:textId="6565EEA0" w:rsidR="005037F1" w:rsidRDefault="005037F1" w:rsidP="005037F1">
      <w:r>
        <w:t>Dans un cadre d’entrainement</w:t>
      </w:r>
      <w:r w:rsidR="0004393D">
        <w:t xml:space="preserve"> ce site permet</w:t>
      </w:r>
      <w:r>
        <w:t xml:space="preserve"> de gérer les différents site ambulancier de la région nord-vaudoise</w:t>
      </w:r>
      <w:r w:rsidR="0004393D">
        <w:t>. Nos motivations sont :</w:t>
      </w:r>
    </w:p>
    <w:p w14:paraId="7EDD4F42" w14:textId="5972B144" w:rsidR="0004393D" w:rsidRDefault="0004393D" w:rsidP="005037F1">
      <w:r>
        <w:t xml:space="preserve">On n’avait pas envie de faire le </w:t>
      </w:r>
      <w:proofErr w:type="spellStart"/>
      <w:r>
        <w:t>globoscope</w:t>
      </w:r>
      <w:proofErr w:type="spellEnd"/>
      <w:r w:rsidR="00783FC8">
        <w:t xml:space="preserve">, nous pensions avoir plus de </w:t>
      </w:r>
      <w:r w:rsidR="00540373">
        <w:t xml:space="preserve">d’idée et </w:t>
      </w:r>
      <w:r w:rsidR="00BF4733">
        <w:t xml:space="preserve">de capacité pour pouvoir </w:t>
      </w:r>
      <w:r w:rsidR="00241A03">
        <w:t>avancer</w:t>
      </w:r>
      <w:r w:rsidR="00BF4733">
        <w:t xml:space="preserve"> sur le projet.</w:t>
      </w:r>
    </w:p>
    <w:p w14:paraId="7C7F16BD" w14:textId="3FADD801" w:rsidR="00CF39A8" w:rsidRDefault="006E2C58" w:rsidP="007C53D3">
      <w:pPr>
        <w:pStyle w:val="Titre2"/>
        <w:rPr>
          <w:i w:val="0"/>
          <w:iCs/>
        </w:rPr>
      </w:pPr>
      <w:bookmarkStart w:id="2" w:name="_Toc37804203"/>
      <w:r w:rsidRPr="00791020">
        <w:rPr>
          <w:i w:val="0"/>
          <w:iCs/>
        </w:rPr>
        <w:t>Organisation</w:t>
      </w:r>
      <w:bookmarkEnd w:id="2"/>
    </w:p>
    <w:p w14:paraId="14F1F7B6" w14:textId="159DA785" w:rsidR="006E2C58" w:rsidRPr="00523827" w:rsidRDefault="006E2C58" w:rsidP="00241A03">
      <w:pPr>
        <w:rPr>
          <w:rStyle w:val="lev"/>
          <w:b w:val="0"/>
          <w:bCs w:val="0"/>
          <w:lang w:val="fr-CH"/>
        </w:rPr>
      </w:pPr>
      <w:r w:rsidRPr="00523827">
        <w:rPr>
          <w:rStyle w:val="lev"/>
          <w:b w:val="0"/>
          <w:bCs w:val="0"/>
          <w:lang w:val="fr-CH"/>
        </w:rPr>
        <w:t>El</w:t>
      </w:r>
      <w:r w:rsidR="00F11039" w:rsidRPr="00523827">
        <w:rPr>
          <w:rStyle w:val="lev"/>
          <w:b w:val="0"/>
          <w:bCs w:val="0"/>
          <w:lang w:val="fr-CH"/>
        </w:rPr>
        <w:t>è</w:t>
      </w:r>
      <w:r w:rsidRPr="00523827">
        <w:rPr>
          <w:rStyle w:val="lev"/>
          <w:b w:val="0"/>
          <w:bCs w:val="0"/>
          <w:lang w:val="fr-CH"/>
        </w:rPr>
        <w:t xml:space="preserve">ve 1 : </w:t>
      </w:r>
      <w:r w:rsidR="000A2A6A" w:rsidRPr="00523827">
        <w:rPr>
          <w:rStyle w:val="lev"/>
          <w:b w:val="0"/>
          <w:bCs w:val="0"/>
          <w:lang w:val="fr-CH"/>
        </w:rPr>
        <w:t>Grossmann Thomas, tho</w:t>
      </w:r>
      <w:r w:rsidR="00241A03" w:rsidRPr="00523827">
        <w:rPr>
          <w:rStyle w:val="lev"/>
          <w:b w:val="0"/>
          <w:bCs w:val="0"/>
          <w:lang w:val="fr-CH"/>
        </w:rPr>
        <w:t>mas.Grossmann@cpnv.ch</w:t>
      </w:r>
    </w:p>
    <w:p w14:paraId="21B8BBB7" w14:textId="6A2E7F08" w:rsidR="00CF39A8" w:rsidRPr="00241A03" w:rsidRDefault="00F11039" w:rsidP="00241A03">
      <w:pPr>
        <w:rPr>
          <w:rStyle w:val="lev"/>
          <w:b w:val="0"/>
          <w:bCs w:val="0"/>
        </w:rPr>
      </w:pPr>
      <w:r w:rsidRPr="00241A03">
        <w:rPr>
          <w:rStyle w:val="lev"/>
          <w:b w:val="0"/>
          <w:bCs w:val="0"/>
        </w:rPr>
        <w:t>El</w:t>
      </w:r>
      <w:r>
        <w:rPr>
          <w:rStyle w:val="lev"/>
          <w:b w:val="0"/>
          <w:bCs w:val="0"/>
        </w:rPr>
        <w:t>è</w:t>
      </w:r>
      <w:r w:rsidRPr="00241A03">
        <w:rPr>
          <w:rStyle w:val="lev"/>
          <w:b w:val="0"/>
          <w:bCs w:val="0"/>
        </w:rPr>
        <w:t>v</w:t>
      </w:r>
      <w:r>
        <w:rPr>
          <w:rStyle w:val="lev"/>
          <w:b w:val="0"/>
          <w:bCs w:val="0"/>
        </w:rPr>
        <w:t>e</w:t>
      </w:r>
      <w:r w:rsidR="006E2C58" w:rsidRPr="00241A03">
        <w:rPr>
          <w:rStyle w:val="lev"/>
          <w:b w:val="0"/>
          <w:bCs w:val="0"/>
        </w:rPr>
        <w:t xml:space="preserve"> 2 : </w:t>
      </w:r>
      <w:r w:rsidR="00241A03">
        <w:rPr>
          <w:rStyle w:val="lev"/>
          <w:b w:val="0"/>
          <w:bCs w:val="0"/>
        </w:rPr>
        <w:t>Fiaux Mounir, mounir-yann.fiaux@cpnv.ch</w:t>
      </w:r>
    </w:p>
    <w:p w14:paraId="4706109B" w14:textId="690DCA88" w:rsidR="00CF39A8" w:rsidRDefault="006E2C58" w:rsidP="00241A03">
      <w:r w:rsidRPr="00432F3D">
        <w:t xml:space="preserve">Responsable de projet : </w:t>
      </w:r>
      <w:r w:rsidR="00241A03">
        <w:t>Carrel Xavier, xavier.carrel@cpnv.ch</w:t>
      </w:r>
    </w:p>
    <w:p w14:paraId="6F3D99FC" w14:textId="77777777"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4"/>
        <w:gridCol w:w="3015"/>
        <w:gridCol w:w="3011"/>
      </w:tblGrid>
      <w:tr w:rsidR="007C53D3" w:rsidRPr="005F2769" w14:paraId="157026BB" w14:textId="77777777" w:rsidTr="007373D7">
        <w:tc>
          <w:tcPr>
            <w:tcW w:w="3034" w:type="dxa"/>
          </w:tcPr>
          <w:p w14:paraId="29493981" w14:textId="22F265FE" w:rsidR="007C53D3" w:rsidRPr="00647782" w:rsidRDefault="007C53D3" w:rsidP="00241A03"/>
        </w:tc>
        <w:tc>
          <w:tcPr>
            <w:tcW w:w="3015" w:type="dxa"/>
          </w:tcPr>
          <w:p w14:paraId="792FE57F" w14:textId="7D94D260" w:rsidR="007C53D3" w:rsidRPr="00647782" w:rsidRDefault="001B602C" w:rsidP="00241A03">
            <w:r>
              <w:t>Thomas</w:t>
            </w:r>
          </w:p>
        </w:tc>
        <w:tc>
          <w:tcPr>
            <w:tcW w:w="3011" w:type="dxa"/>
          </w:tcPr>
          <w:p w14:paraId="3D843EF6" w14:textId="384D00A3" w:rsidR="007C53D3" w:rsidRPr="00647782" w:rsidRDefault="001B602C" w:rsidP="00241A03">
            <w:r>
              <w:t>Mounir</w:t>
            </w:r>
          </w:p>
        </w:tc>
      </w:tr>
      <w:tr w:rsidR="007C53D3" w:rsidRPr="005F2769" w14:paraId="3E3A3745" w14:textId="77777777" w:rsidTr="007373D7">
        <w:tc>
          <w:tcPr>
            <w:tcW w:w="3034" w:type="dxa"/>
          </w:tcPr>
          <w:p w14:paraId="0A8A92BA" w14:textId="5E53D1DD" w:rsidR="007C53D3" w:rsidRPr="00647782" w:rsidRDefault="00241A03" w:rsidP="00241A03">
            <w:r>
              <w:t>Partie Login</w:t>
            </w:r>
          </w:p>
        </w:tc>
        <w:tc>
          <w:tcPr>
            <w:tcW w:w="3015" w:type="dxa"/>
          </w:tcPr>
          <w:p w14:paraId="012BA54B" w14:textId="77777777" w:rsidR="007C53D3" w:rsidRPr="00647782" w:rsidRDefault="007C53D3" w:rsidP="00241A03">
            <w:r w:rsidRPr="00647782">
              <w:t>X</w:t>
            </w:r>
          </w:p>
        </w:tc>
        <w:tc>
          <w:tcPr>
            <w:tcW w:w="3011" w:type="dxa"/>
          </w:tcPr>
          <w:p w14:paraId="0270D8CF" w14:textId="77777777" w:rsidR="007C53D3" w:rsidRPr="00647782" w:rsidRDefault="007C53D3" w:rsidP="00241A03"/>
        </w:tc>
      </w:tr>
      <w:tr w:rsidR="007C53D3" w:rsidRPr="005F2769" w14:paraId="75C9FF0B" w14:textId="77777777" w:rsidTr="007373D7">
        <w:tc>
          <w:tcPr>
            <w:tcW w:w="3034" w:type="dxa"/>
          </w:tcPr>
          <w:p w14:paraId="5A672EA3" w14:textId="7837E7C6" w:rsidR="007C53D3" w:rsidRPr="00647782" w:rsidRDefault="00241A03" w:rsidP="00241A03">
            <w:r>
              <w:t>Partie Administrateur</w:t>
            </w:r>
          </w:p>
        </w:tc>
        <w:tc>
          <w:tcPr>
            <w:tcW w:w="3015" w:type="dxa"/>
          </w:tcPr>
          <w:p w14:paraId="43750944" w14:textId="51DB4930" w:rsidR="007C53D3" w:rsidRPr="00647782" w:rsidRDefault="00241A03" w:rsidP="00241A03">
            <w:r>
              <w:t>X</w:t>
            </w:r>
          </w:p>
        </w:tc>
        <w:tc>
          <w:tcPr>
            <w:tcW w:w="3011" w:type="dxa"/>
          </w:tcPr>
          <w:p w14:paraId="7BF15EAD" w14:textId="6B95188A" w:rsidR="007C53D3" w:rsidRPr="00647782" w:rsidRDefault="007C53D3" w:rsidP="00241A03"/>
        </w:tc>
      </w:tr>
      <w:tr w:rsidR="007C53D3" w:rsidRPr="005F2769" w14:paraId="3C9DE1D5" w14:textId="77777777" w:rsidTr="007373D7">
        <w:tc>
          <w:tcPr>
            <w:tcW w:w="3034" w:type="dxa"/>
          </w:tcPr>
          <w:p w14:paraId="614A2DEC" w14:textId="0BC7628A" w:rsidR="007C53D3" w:rsidRPr="00647782" w:rsidRDefault="00241A03" w:rsidP="00241A03">
            <w:r>
              <w:t>Partie Liste Remise de garde</w:t>
            </w:r>
          </w:p>
        </w:tc>
        <w:tc>
          <w:tcPr>
            <w:tcW w:w="3015" w:type="dxa"/>
          </w:tcPr>
          <w:p w14:paraId="75D0AA59" w14:textId="11E26030" w:rsidR="007C53D3" w:rsidRPr="00647782" w:rsidRDefault="00241A03" w:rsidP="00241A03">
            <w:r>
              <w:t>X</w:t>
            </w:r>
          </w:p>
        </w:tc>
        <w:tc>
          <w:tcPr>
            <w:tcW w:w="3011" w:type="dxa"/>
          </w:tcPr>
          <w:p w14:paraId="6123FC96" w14:textId="77777777" w:rsidR="007C53D3" w:rsidRPr="00647782" w:rsidRDefault="007C53D3" w:rsidP="00241A03"/>
        </w:tc>
      </w:tr>
      <w:tr w:rsidR="007373D7" w:rsidRPr="00647782" w14:paraId="5DDFC078" w14:textId="77777777" w:rsidTr="007373D7">
        <w:tc>
          <w:tcPr>
            <w:tcW w:w="3034" w:type="dxa"/>
          </w:tcPr>
          <w:p w14:paraId="1FCBB65B" w14:textId="77777777" w:rsidR="007373D7" w:rsidRPr="00647782" w:rsidRDefault="007373D7" w:rsidP="00682AE3">
            <w:r>
              <w:t>Partie remise de garde</w:t>
            </w:r>
          </w:p>
        </w:tc>
        <w:tc>
          <w:tcPr>
            <w:tcW w:w="3015" w:type="dxa"/>
          </w:tcPr>
          <w:p w14:paraId="651F91FB" w14:textId="77777777" w:rsidR="007373D7" w:rsidRPr="00647782" w:rsidRDefault="007373D7" w:rsidP="00682AE3"/>
        </w:tc>
        <w:tc>
          <w:tcPr>
            <w:tcW w:w="3011" w:type="dxa"/>
          </w:tcPr>
          <w:p w14:paraId="07302A9F" w14:textId="77777777" w:rsidR="007373D7" w:rsidRPr="00647782" w:rsidRDefault="007373D7" w:rsidP="00682AE3">
            <w:r w:rsidRPr="00647782">
              <w:t>X</w:t>
            </w:r>
          </w:p>
        </w:tc>
      </w:tr>
      <w:tr w:rsidR="007C53D3" w:rsidRPr="005F2769" w14:paraId="542B7A79" w14:textId="77777777" w:rsidTr="007373D7">
        <w:tc>
          <w:tcPr>
            <w:tcW w:w="3034" w:type="dxa"/>
          </w:tcPr>
          <w:p w14:paraId="0FED6BF8" w14:textId="7994D957" w:rsidR="007C53D3" w:rsidRPr="00647782" w:rsidRDefault="007373D7" w:rsidP="00241A03">
            <w:r>
              <w:t>Documentation</w:t>
            </w:r>
          </w:p>
        </w:tc>
        <w:tc>
          <w:tcPr>
            <w:tcW w:w="3015" w:type="dxa"/>
          </w:tcPr>
          <w:p w14:paraId="2253B66D" w14:textId="77777777" w:rsidR="007C53D3" w:rsidRPr="00647782" w:rsidRDefault="007C53D3" w:rsidP="00241A03"/>
        </w:tc>
        <w:tc>
          <w:tcPr>
            <w:tcW w:w="3011" w:type="dxa"/>
          </w:tcPr>
          <w:p w14:paraId="008A4952" w14:textId="77777777" w:rsidR="007C53D3" w:rsidRPr="00647782" w:rsidRDefault="007C53D3" w:rsidP="00241A03">
            <w:r w:rsidRPr="00647782">
              <w:t>X</w:t>
            </w:r>
          </w:p>
        </w:tc>
      </w:tr>
    </w:tbl>
    <w:p w14:paraId="230649D4" w14:textId="77777777" w:rsidR="007C53D3" w:rsidRDefault="007C53D3" w:rsidP="00CF39A8">
      <w:pPr>
        <w:pStyle w:val="Help"/>
      </w:pPr>
    </w:p>
    <w:p w14:paraId="318F1E0E" w14:textId="77777777" w:rsidR="006E2C58" w:rsidRPr="00CF39A8" w:rsidRDefault="006E2C58" w:rsidP="006E2C58">
      <w:pPr>
        <w:pStyle w:val="Titre2"/>
        <w:rPr>
          <w:i w:val="0"/>
          <w:iCs/>
        </w:rPr>
      </w:pPr>
      <w:bookmarkStart w:id="3" w:name="_Toc37804204"/>
      <w:r w:rsidRPr="00791020">
        <w:rPr>
          <w:i w:val="0"/>
          <w:iCs/>
        </w:rPr>
        <w:t>Objectifs</w:t>
      </w:r>
      <w:bookmarkEnd w:id="3"/>
    </w:p>
    <w:p w14:paraId="34D3A4D1" w14:textId="4790BE78" w:rsidR="008913D6" w:rsidRDefault="00FB220C" w:rsidP="00FB220C">
      <w:pPr>
        <w:pStyle w:val="Paragraphedeliste"/>
        <w:numPr>
          <w:ilvl w:val="0"/>
          <w:numId w:val="30"/>
        </w:numPr>
      </w:pPr>
      <w:r>
        <w:t>L</w:t>
      </w:r>
      <w:r w:rsidR="00682308">
        <w:t xml:space="preserve">e site nous </w:t>
      </w:r>
      <w:r w:rsidR="00241A03">
        <w:t>permet</w:t>
      </w:r>
      <w:r w:rsidR="00682308">
        <w:t xml:space="preserve"> de remplir </w:t>
      </w:r>
      <w:r w:rsidR="009E475B">
        <w:t>une page complète</w:t>
      </w:r>
      <w:r w:rsidR="00682308">
        <w:t xml:space="preserve"> chaque jour de remise de garde</w:t>
      </w:r>
    </w:p>
    <w:p w14:paraId="29F179D0" w14:textId="3E1CB00E" w:rsidR="00EB02D0" w:rsidRDefault="00291076" w:rsidP="00FB220C">
      <w:pPr>
        <w:pStyle w:val="Paragraphedeliste"/>
        <w:numPr>
          <w:ilvl w:val="0"/>
          <w:numId w:val="30"/>
        </w:numPr>
      </w:pPr>
      <w:r>
        <w:t>Un login pour chaque personne</w:t>
      </w:r>
      <w:r w:rsidR="00C94396">
        <w:t xml:space="preserve"> du personnel ambulancier</w:t>
      </w:r>
      <w:r w:rsidR="00F20C1E">
        <w:t xml:space="preserve"> avec </w:t>
      </w:r>
      <w:r w:rsidR="00F62A22">
        <w:t>un hachage des mots de passe</w:t>
      </w:r>
      <w:r w:rsidR="00EB02D0">
        <w:t>.</w:t>
      </w:r>
    </w:p>
    <w:p w14:paraId="10F0A848" w14:textId="0BC90DEA" w:rsidR="00CF39A8" w:rsidRDefault="00FB220C" w:rsidP="00FB220C">
      <w:pPr>
        <w:pStyle w:val="Paragraphedeliste"/>
        <w:numPr>
          <w:ilvl w:val="0"/>
          <w:numId w:val="30"/>
        </w:numPr>
      </w:pPr>
      <w:r>
        <w:t xml:space="preserve"> </w:t>
      </w:r>
      <w:r w:rsidR="00EB1F61" w:rsidRPr="00EB1F61">
        <w:t>Pour les administrateurs du site, une section leur est réservée. De là, ils pourront modifier les données relatives au personnel, aux ambulances (novas), aux médicaments etc...</w:t>
      </w:r>
    </w:p>
    <w:p w14:paraId="179C8D78" w14:textId="292C1A73" w:rsidR="004F5304" w:rsidRDefault="00D243C0" w:rsidP="00FB220C">
      <w:pPr>
        <w:pStyle w:val="Paragraphedeliste"/>
        <w:numPr>
          <w:ilvl w:val="0"/>
          <w:numId w:val="30"/>
        </w:numPr>
      </w:pPr>
      <w:r>
        <w:t xml:space="preserve">Un bouton </w:t>
      </w:r>
      <w:r w:rsidR="001D4C91">
        <w:t>pour clôturer la page de remise.</w:t>
      </w:r>
    </w:p>
    <w:p w14:paraId="1BFF866C" w14:textId="0E1457FE" w:rsidR="001D4C91" w:rsidRDefault="00085F83" w:rsidP="00FB220C">
      <w:pPr>
        <w:pStyle w:val="Paragraphedeliste"/>
        <w:numPr>
          <w:ilvl w:val="0"/>
          <w:numId w:val="30"/>
        </w:numPr>
      </w:pPr>
      <w:r>
        <w:t>Une liste</w:t>
      </w:r>
      <w:r w:rsidR="001D4C91">
        <w:t xml:space="preserve"> pour afficher </w:t>
      </w:r>
      <w:r w:rsidR="00E54ED5">
        <w:t>toutes les remises</w:t>
      </w:r>
      <w:r w:rsidR="006D3EBA">
        <w:t xml:space="preserve"> trier par jour</w:t>
      </w:r>
      <w:r>
        <w:t>.</w:t>
      </w:r>
    </w:p>
    <w:p w14:paraId="7B7495AA" w14:textId="77777777" w:rsidR="0083170D" w:rsidRDefault="0083170D" w:rsidP="0083170D">
      <w:pPr>
        <w:pStyle w:val="Titre1"/>
      </w:pPr>
      <w:bookmarkStart w:id="4" w:name="_Toc37804205"/>
      <w:r>
        <w:t>Analyse</w:t>
      </w:r>
      <w:bookmarkEnd w:id="4"/>
    </w:p>
    <w:p w14:paraId="57B497AC" w14:textId="7383575B" w:rsidR="0075205B" w:rsidRPr="006E2C58" w:rsidRDefault="003D1523" w:rsidP="003D1523">
      <w:bookmarkStart w:id="5" w:name="_Toc25553307"/>
      <w:bookmarkStart w:id="6" w:name="_Toc71691011"/>
      <w:r>
        <w:t xml:space="preserve">C’est un site qui </w:t>
      </w:r>
      <w:r w:rsidR="00E54ED5">
        <w:t>permet</w:t>
      </w:r>
      <w:r>
        <w:t xml:space="preserve"> </w:t>
      </w:r>
      <w:r w:rsidR="00E54ED5">
        <w:t>aux ambulanciers</w:t>
      </w:r>
      <w:r w:rsidR="00017C9F">
        <w:t xml:space="preserve"> de pouvoirs remplir </w:t>
      </w:r>
      <w:r w:rsidR="008906E5">
        <w:t>leur feuille</w:t>
      </w:r>
      <w:r w:rsidR="00297558">
        <w:t xml:space="preserve"> des remises de garde de manière rapide et simple pour leur éviter des tout écrire de manière manus</w:t>
      </w:r>
      <w:r w:rsidR="003C121A">
        <w:t>crite</w:t>
      </w:r>
      <w:r w:rsidR="008F6CAF">
        <w:t xml:space="preserve"> et des stocker des feuilles pour rien</w:t>
      </w:r>
      <w:r w:rsidR="00043BF9">
        <w:t>.</w:t>
      </w:r>
      <w:r w:rsidR="002253A1">
        <w:t xml:space="preserve"> Il </w:t>
      </w:r>
      <w:r w:rsidR="007B1509">
        <w:t>permet</w:t>
      </w:r>
      <w:r w:rsidR="002253A1">
        <w:t xml:space="preserve"> de se connecter sur un compte unique pour chaque ambulancier</w:t>
      </w:r>
      <w:r w:rsidR="005E1021">
        <w:t>.</w:t>
      </w:r>
    </w:p>
    <w:p w14:paraId="462B7328" w14:textId="63E72969" w:rsidR="00A14804" w:rsidRDefault="00A14804" w:rsidP="00AA0785">
      <w:pPr>
        <w:pStyle w:val="Titre2"/>
        <w:rPr>
          <w:i w:val="0"/>
          <w:iCs/>
        </w:rPr>
      </w:pPr>
      <w:bookmarkStart w:id="7" w:name="_Toc37804206"/>
      <w:bookmarkStart w:id="8" w:name="_Toc71691012"/>
      <w:bookmarkEnd w:id="5"/>
      <w:bookmarkEnd w:id="6"/>
      <w:r>
        <w:rPr>
          <w:i w:val="0"/>
          <w:iCs/>
        </w:rPr>
        <w:t>Modèle Conceptuel de Données</w:t>
      </w:r>
      <w:bookmarkEnd w:id="7"/>
    </w:p>
    <w:p w14:paraId="362C8D44" w14:textId="12DD4D86" w:rsidR="00B24C10" w:rsidRPr="00B24C10" w:rsidRDefault="00B24C10" w:rsidP="00B24C10"/>
    <w:p w14:paraId="4F4A561E" w14:textId="77777777" w:rsidR="00CF39A8" w:rsidRDefault="00AA0785" w:rsidP="00AA0785">
      <w:pPr>
        <w:pStyle w:val="Titre2"/>
        <w:rPr>
          <w:i w:val="0"/>
          <w:iCs/>
        </w:rPr>
      </w:pPr>
      <w:bookmarkStart w:id="9" w:name="_Toc37804207"/>
      <w:r w:rsidRPr="00791020">
        <w:rPr>
          <w:i w:val="0"/>
          <w:iCs/>
        </w:rPr>
        <w:t>Stratégie de test</w:t>
      </w:r>
      <w:bookmarkEnd w:id="8"/>
      <w:bookmarkEnd w:id="9"/>
    </w:p>
    <w:p w14:paraId="3B04ED8D" w14:textId="6FC51C93" w:rsidR="00AA0785" w:rsidRPr="00791020" w:rsidRDefault="006A6C71" w:rsidP="006A6C71">
      <w:r>
        <w:t>Aucun test n’a été effectué</w:t>
      </w:r>
    </w:p>
    <w:p w14:paraId="471A1496" w14:textId="0C442357" w:rsidR="00AA0785" w:rsidRPr="0049659A" w:rsidRDefault="00F028FF" w:rsidP="00684B3D">
      <w:pPr>
        <w:pStyle w:val="Titre1"/>
        <w:tabs>
          <w:tab w:val="num" w:pos="360"/>
        </w:tabs>
      </w:pPr>
      <w:bookmarkStart w:id="10" w:name="_Toc37804208"/>
      <w:r>
        <w:lastRenderedPageBreak/>
        <w:t>Implémentation</w:t>
      </w:r>
      <w:bookmarkEnd w:id="10"/>
    </w:p>
    <w:p w14:paraId="3D3F50F6" w14:textId="02152E0A" w:rsidR="00E42F56" w:rsidRDefault="005B43CB" w:rsidP="00E42F56">
      <w:pPr>
        <w:pStyle w:val="Titre2"/>
        <w:rPr>
          <w:i w:val="0"/>
          <w:iCs/>
        </w:rPr>
      </w:pPr>
      <w:bookmarkStart w:id="11" w:name="_Toc37804209"/>
      <w:bookmarkStart w:id="12" w:name="_Toc25553317"/>
      <w:bookmarkStart w:id="13" w:name="_Toc71691022"/>
      <w:bookmarkStart w:id="14" w:name="_Ref254352701"/>
      <w:r>
        <w:rPr>
          <w:i w:val="0"/>
          <w:iCs/>
        </w:rPr>
        <w:t>Points techniques spécifiques</w:t>
      </w:r>
      <w:bookmarkEnd w:id="11"/>
    </w:p>
    <w:p w14:paraId="4111CB7A" w14:textId="493E8DDC" w:rsidR="005B43CB" w:rsidRDefault="00CA5CE2" w:rsidP="00155A06">
      <w:r>
        <w:rPr>
          <w:noProof/>
        </w:rPr>
        <w:drawing>
          <wp:anchor distT="0" distB="0" distL="114300" distR="114300" simplePos="0" relativeHeight="251673600" behindDoc="0" locked="0" layoutInCell="1" allowOverlap="1" wp14:anchorId="3B6795A1" wp14:editId="1A4A7016">
            <wp:simplePos x="0" y="0"/>
            <wp:positionH relativeFrom="column">
              <wp:posOffset>2385695</wp:posOffset>
            </wp:positionH>
            <wp:positionV relativeFrom="paragraph">
              <wp:posOffset>251460</wp:posOffset>
            </wp:positionV>
            <wp:extent cx="4114800" cy="5746750"/>
            <wp:effectExtent l="0" t="0" r="0" b="635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74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A03">
        <w:rPr>
          <w:noProof/>
        </w:rPr>
        <w:drawing>
          <wp:anchor distT="0" distB="0" distL="114300" distR="114300" simplePos="0" relativeHeight="251669504" behindDoc="0" locked="0" layoutInCell="1" allowOverlap="1" wp14:anchorId="2C10480E" wp14:editId="66C69D0E">
            <wp:simplePos x="0" y="0"/>
            <wp:positionH relativeFrom="column">
              <wp:posOffset>23495</wp:posOffset>
            </wp:positionH>
            <wp:positionV relativeFrom="paragraph">
              <wp:posOffset>196850</wp:posOffset>
            </wp:positionV>
            <wp:extent cx="1857375" cy="3829050"/>
            <wp:effectExtent l="0" t="0" r="9525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55A06">
        <w:t>Diagramme de navigation</w:t>
      </w:r>
      <w:r>
        <w:tab/>
      </w:r>
      <w:r>
        <w:tab/>
      </w:r>
      <w:r>
        <w:tab/>
      </w:r>
      <w:r w:rsidR="00805B2C">
        <w:tab/>
      </w:r>
      <w:r w:rsidR="00805B2C">
        <w:tab/>
        <w:t xml:space="preserve">    Diagramme de flux</w:t>
      </w:r>
    </w:p>
    <w:p w14:paraId="1804BFBC" w14:textId="77777777" w:rsidR="003609D4" w:rsidRDefault="003609D4" w:rsidP="003609D4">
      <w:pPr>
        <w:pStyle w:val="Titre2"/>
        <w:rPr>
          <w:i w:val="0"/>
          <w:iCs/>
        </w:rPr>
      </w:pPr>
      <w:bookmarkStart w:id="15" w:name="_Toc37804210"/>
      <w:bookmarkStart w:id="16" w:name="_Toc25553322"/>
      <w:bookmarkStart w:id="17" w:name="_Toc71691026"/>
      <w:bookmarkEnd w:id="12"/>
      <w:bookmarkEnd w:id="13"/>
      <w:bookmarkEnd w:id="14"/>
      <w:r>
        <w:rPr>
          <w:i w:val="0"/>
          <w:iCs/>
        </w:rPr>
        <w:t>Livraisons</w:t>
      </w:r>
      <w:bookmarkEnd w:id="15"/>
    </w:p>
    <w:p w14:paraId="093C4014" w14:textId="0895970C" w:rsidR="003609D4" w:rsidRDefault="00F11039" w:rsidP="00961062">
      <w:r>
        <w:t>Date 15/04/20</w:t>
      </w:r>
    </w:p>
    <w:p w14:paraId="6DD0580F" w14:textId="61BC2EFE" w:rsidR="00F11039" w:rsidRDefault="00F11039" w:rsidP="00961062">
      <w:r>
        <w:t>Rendu du Projet Final</w:t>
      </w:r>
    </w:p>
    <w:p w14:paraId="0B639E18" w14:textId="68E5F403" w:rsidR="00F11039" w:rsidRDefault="00F11039" w:rsidP="00961062">
      <w:r>
        <w:t>Mounir Fiaux &amp; Thomas Grossmann</w:t>
      </w:r>
    </w:p>
    <w:p w14:paraId="6772FC41" w14:textId="6099F54C" w:rsidR="00CF39A8" w:rsidRDefault="0049659A" w:rsidP="0049659A">
      <w:pPr>
        <w:pStyle w:val="Titre2"/>
        <w:rPr>
          <w:i w:val="0"/>
          <w:iCs/>
        </w:rPr>
      </w:pPr>
      <w:bookmarkStart w:id="18" w:name="_Toc37804211"/>
      <w:r w:rsidRPr="00791020">
        <w:rPr>
          <w:i w:val="0"/>
          <w:iCs/>
        </w:rPr>
        <w:t xml:space="preserve">Erreurs </w:t>
      </w:r>
      <w:bookmarkEnd w:id="16"/>
      <w:r w:rsidRPr="00791020">
        <w:rPr>
          <w:i w:val="0"/>
          <w:iCs/>
        </w:rPr>
        <w:t>restantes</w:t>
      </w:r>
      <w:bookmarkEnd w:id="17"/>
      <w:bookmarkEnd w:id="18"/>
      <w:r w:rsidRPr="00791020">
        <w:rPr>
          <w:i w:val="0"/>
          <w:iCs/>
        </w:rPr>
        <w:t xml:space="preserve">  </w:t>
      </w:r>
    </w:p>
    <w:p w14:paraId="0D64547B" w14:textId="61137E9D" w:rsidR="003C540D" w:rsidRDefault="003A1A45" w:rsidP="003C540D">
      <w:r>
        <w:t>Problème sur la page de remise de garde pour la mise en PDF de la page et</w:t>
      </w:r>
      <w:r w:rsidR="00A73D4E">
        <w:t xml:space="preserve"> des données </w:t>
      </w:r>
      <w:proofErr w:type="spellStart"/>
      <w:r w:rsidR="00A73D4E">
        <w:t>json</w:t>
      </w:r>
      <w:proofErr w:type="spellEnd"/>
      <w:r w:rsidR="00AC282A">
        <w:t>.</w:t>
      </w:r>
    </w:p>
    <w:p w14:paraId="1131DD76" w14:textId="5559620D" w:rsidR="000F7985" w:rsidRPr="003C540D" w:rsidRDefault="000F7985" w:rsidP="003C540D">
      <w:r>
        <w:t xml:space="preserve">Liste de remise </w:t>
      </w:r>
      <w:r w:rsidR="00AC282A">
        <w:t xml:space="preserve">menant constamment </w:t>
      </w:r>
      <w:proofErr w:type="spellStart"/>
      <w:r w:rsidR="00AC282A">
        <w:t>a</w:t>
      </w:r>
      <w:proofErr w:type="spellEnd"/>
      <w:r w:rsidR="00AC282A">
        <w:t xml:space="preserve"> la page de remise par défaut</w:t>
      </w:r>
    </w:p>
    <w:p w14:paraId="32EC47E5" w14:textId="5E66B88E" w:rsidR="00CF39A8" w:rsidRDefault="00AA0785" w:rsidP="00684B3D">
      <w:pPr>
        <w:pStyle w:val="Titre1"/>
        <w:tabs>
          <w:tab w:val="num" w:pos="360"/>
        </w:tabs>
      </w:pPr>
      <w:bookmarkStart w:id="19" w:name="_Toc25553328"/>
      <w:bookmarkStart w:id="20" w:name="_Toc71703263"/>
      <w:bookmarkStart w:id="21" w:name="_Toc37804212"/>
      <w:r w:rsidRPr="0049659A">
        <w:lastRenderedPageBreak/>
        <w:t>C</w:t>
      </w:r>
      <w:bookmarkEnd w:id="19"/>
      <w:bookmarkEnd w:id="20"/>
      <w:r w:rsidR="00684B3D">
        <w:t>onclusions</w:t>
      </w:r>
      <w:bookmarkEnd w:id="21"/>
    </w:p>
    <w:p w14:paraId="36FDE3D2" w14:textId="77777777" w:rsidR="0057102C" w:rsidRDefault="0057102C" w:rsidP="0057102C">
      <w:pPr>
        <w:rPr>
          <w:b/>
          <w:bCs/>
          <w:u w:val="single"/>
        </w:rPr>
      </w:pPr>
    </w:p>
    <w:p w14:paraId="5C59D26D" w14:textId="0EC858A8" w:rsidR="00AA0785" w:rsidRPr="0057102C" w:rsidRDefault="00AA0785" w:rsidP="0057102C">
      <w:pPr>
        <w:rPr>
          <w:b/>
          <w:bCs/>
          <w:u w:val="single"/>
        </w:rPr>
      </w:pPr>
      <w:r w:rsidRPr="0057102C">
        <w:rPr>
          <w:b/>
          <w:bCs/>
          <w:u w:val="single"/>
        </w:rPr>
        <w:t>Objectifs atteints / non-atteints</w:t>
      </w:r>
    </w:p>
    <w:p w14:paraId="58E8DE87" w14:textId="71AAF43B" w:rsidR="00FF54B8" w:rsidRDefault="00FF54B8" w:rsidP="00FF54B8">
      <w:r>
        <w:t>Atteints :</w:t>
      </w:r>
    </w:p>
    <w:p w14:paraId="46686FDF" w14:textId="71C57F77" w:rsidR="00FF54B8" w:rsidRDefault="005D0F34" w:rsidP="00FF54B8">
      <w:r>
        <w:t>Login</w:t>
      </w:r>
    </w:p>
    <w:p w14:paraId="0BECAA79" w14:textId="77777777" w:rsidR="00AC282A" w:rsidRDefault="00332CA5" w:rsidP="00AC282A">
      <w:r>
        <w:t>Non </w:t>
      </w:r>
      <w:r w:rsidR="008B263F">
        <w:t xml:space="preserve">– atteints </w:t>
      </w:r>
      <w:r>
        <w:t>:</w:t>
      </w:r>
      <w:r w:rsidR="00AC282A" w:rsidRPr="00AC282A">
        <w:t xml:space="preserve"> </w:t>
      </w:r>
    </w:p>
    <w:p w14:paraId="24E7550B" w14:textId="16927705" w:rsidR="00AC282A" w:rsidRDefault="00AC282A" w:rsidP="00AC282A">
      <w:r>
        <w:t>Panneau administrateur</w:t>
      </w:r>
    </w:p>
    <w:p w14:paraId="5FC688F8" w14:textId="77777777" w:rsidR="00332CA5" w:rsidRDefault="00332CA5" w:rsidP="00332CA5">
      <w:r>
        <w:t>Liste de remise</w:t>
      </w:r>
    </w:p>
    <w:p w14:paraId="49A87CBF" w14:textId="0A81FA70" w:rsidR="00332CA5" w:rsidRDefault="00332CA5" w:rsidP="00FF54B8">
      <w:r>
        <w:t>Page de remis</w:t>
      </w:r>
      <w:r w:rsidR="0057102C">
        <w:t>e</w:t>
      </w:r>
    </w:p>
    <w:p w14:paraId="100A543B" w14:textId="77777777" w:rsidR="0057102C" w:rsidRDefault="0057102C" w:rsidP="00FF54B8"/>
    <w:p w14:paraId="4E7A5EBB" w14:textId="1A2ACEF7" w:rsidR="00AA0785" w:rsidRPr="0057102C" w:rsidRDefault="00AA0785" w:rsidP="0057102C">
      <w:pPr>
        <w:rPr>
          <w:b/>
          <w:bCs/>
          <w:u w:val="single"/>
        </w:rPr>
      </w:pPr>
      <w:r w:rsidRPr="0057102C">
        <w:rPr>
          <w:b/>
          <w:bCs/>
          <w:u w:val="single"/>
        </w:rPr>
        <w:t>Points positifs / négatifs</w:t>
      </w:r>
    </w:p>
    <w:p w14:paraId="77529658" w14:textId="5A1AECF9" w:rsidR="00332CA5" w:rsidRDefault="008B263F" w:rsidP="00332CA5">
      <w:r>
        <w:t>E</w:t>
      </w:r>
      <w:r w:rsidR="00332CA5">
        <w:t>ntrainement</w:t>
      </w:r>
      <w:r>
        <w:t xml:space="preserve"> en HTML, PHP, JS.</w:t>
      </w:r>
    </w:p>
    <w:p w14:paraId="5601EB3E" w14:textId="77777777" w:rsidR="0057102C" w:rsidRPr="00791020" w:rsidRDefault="0057102C" w:rsidP="00332CA5"/>
    <w:p w14:paraId="47911CDA" w14:textId="6E44C748" w:rsidR="00AA0785" w:rsidRPr="0057102C" w:rsidRDefault="00AA0785" w:rsidP="0057102C">
      <w:pPr>
        <w:rPr>
          <w:b/>
          <w:bCs/>
          <w:u w:val="single"/>
        </w:rPr>
      </w:pPr>
      <w:r w:rsidRPr="0057102C">
        <w:rPr>
          <w:b/>
          <w:bCs/>
          <w:u w:val="single"/>
        </w:rPr>
        <w:t>Difficultés particulières</w:t>
      </w:r>
    </w:p>
    <w:p w14:paraId="5F9E132F" w14:textId="52510E4A" w:rsidR="008D10CE" w:rsidRDefault="008D10CE" w:rsidP="008D10CE">
      <w:r>
        <w:t xml:space="preserve">Sur la page de remise le fait de recommencer entièrement la page </w:t>
      </w:r>
      <w:r w:rsidR="0057102C">
        <w:t xml:space="preserve">1 mois avant </w:t>
      </w:r>
      <w:r w:rsidR="00BF4733">
        <w:t>le deadline</w:t>
      </w:r>
    </w:p>
    <w:p w14:paraId="48268264" w14:textId="77777777" w:rsidR="0057102C" w:rsidRPr="00791020" w:rsidRDefault="0057102C" w:rsidP="008D10CE"/>
    <w:p w14:paraId="250CA6C5" w14:textId="21D56323" w:rsidR="00CF39A8" w:rsidRPr="0057102C" w:rsidRDefault="00AA0785" w:rsidP="0057102C">
      <w:pPr>
        <w:rPr>
          <w:b/>
          <w:bCs/>
          <w:u w:val="single"/>
        </w:rPr>
      </w:pPr>
      <w:r w:rsidRPr="0057102C">
        <w:rPr>
          <w:b/>
          <w:bCs/>
          <w:u w:val="single"/>
        </w:rPr>
        <w:t>Suites possibles pour le projet</w:t>
      </w:r>
    </w:p>
    <w:p w14:paraId="04581BB1" w14:textId="730BB6C1" w:rsidR="0057102C" w:rsidRDefault="0057102C" w:rsidP="0057102C">
      <w:r>
        <w:t>Fin de la liste et de la page de remises de garde</w:t>
      </w:r>
    </w:p>
    <w:p w14:paraId="7166A9A8" w14:textId="77777777" w:rsidR="00CF39A8" w:rsidRDefault="00AA0785" w:rsidP="00684B3D">
      <w:pPr>
        <w:pStyle w:val="Titre1"/>
        <w:tabs>
          <w:tab w:val="num" w:pos="360"/>
        </w:tabs>
      </w:pPr>
      <w:bookmarkStart w:id="22" w:name="_Toc71703264"/>
      <w:bookmarkStart w:id="23" w:name="_Toc37804213"/>
      <w:r w:rsidRPr="0049659A">
        <w:t>A</w:t>
      </w:r>
      <w:bookmarkEnd w:id="22"/>
      <w:r w:rsidR="00684B3D">
        <w:t>nnexes</w:t>
      </w:r>
      <w:bookmarkEnd w:id="23"/>
    </w:p>
    <w:p w14:paraId="0A8786EC" w14:textId="77777777" w:rsidR="00CF39A8" w:rsidRDefault="00AA0785" w:rsidP="00AA0785">
      <w:pPr>
        <w:pStyle w:val="Titre2"/>
        <w:rPr>
          <w:i w:val="0"/>
          <w:iCs/>
        </w:rPr>
      </w:pPr>
      <w:bookmarkStart w:id="24" w:name="_Toc71703265"/>
      <w:bookmarkStart w:id="25" w:name="_Toc37804214"/>
      <w:r w:rsidRPr="00791020">
        <w:rPr>
          <w:i w:val="0"/>
          <w:iCs/>
        </w:rPr>
        <w:t>Sources – Bibliographie</w:t>
      </w:r>
      <w:bookmarkEnd w:id="24"/>
      <w:bookmarkEnd w:id="25"/>
    </w:p>
    <w:p w14:paraId="0C4FCD00" w14:textId="7771647F" w:rsidR="00CF39A8" w:rsidRDefault="0057102C" w:rsidP="0057102C">
      <w:proofErr w:type="spellStart"/>
      <w:r>
        <w:t>Github</w:t>
      </w:r>
      <w:proofErr w:type="spellEnd"/>
    </w:p>
    <w:p w14:paraId="542952F9" w14:textId="0D3EF1B0" w:rsidR="0057102C" w:rsidRDefault="0057102C" w:rsidP="0057102C">
      <w:proofErr w:type="spellStart"/>
      <w:r>
        <w:t>Openclassroom</w:t>
      </w:r>
      <w:proofErr w:type="spellEnd"/>
    </w:p>
    <w:p w14:paraId="42CAACA0" w14:textId="37356AA6" w:rsidR="0057102C" w:rsidRDefault="0057102C" w:rsidP="0057102C">
      <w:r>
        <w:t>Php.net</w:t>
      </w:r>
    </w:p>
    <w:p w14:paraId="17492F8F" w14:textId="6367D1BB" w:rsidR="0057102C" w:rsidRDefault="003C540D" w:rsidP="0057102C">
      <w:proofErr w:type="spellStart"/>
      <w:r>
        <w:t>Stackoverflow</w:t>
      </w:r>
      <w:proofErr w:type="spellEnd"/>
    </w:p>
    <w:p w14:paraId="6C78347E" w14:textId="77777777" w:rsidR="00AA0785" w:rsidRPr="003609D4" w:rsidRDefault="00AA0785" w:rsidP="00AA0785">
      <w:pPr>
        <w:pStyle w:val="Titre2"/>
        <w:rPr>
          <w:i w:val="0"/>
          <w:iCs/>
        </w:rPr>
      </w:pPr>
      <w:bookmarkStart w:id="26" w:name="_Toc25553330"/>
      <w:bookmarkStart w:id="27" w:name="_Toc71703266"/>
      <w:bookmarkStart w:id="28" w:name="_Toc37804215"/>
      <w:r w:rsidRPr="00791020">
        <w:rPr>
          <w:i w:val="0"/>
          <w:iCs/>
        </w:rPr>
        <w:t xml:space="preserve">Journal de bord </w:t>
      </w:r>
      <w:bookmarkEnd w:id="26"/>
      <w:bookmarkEnd w:id="27"/>
      <w:r w:rsidR="00E109AA">
        <w:rPr>
          <w:i w:val="0"/>
          <w:iCs/>
        </w:rPr>
        <w:t>du projet</w:t>
      </w:r>
      <w:bookmarkEnd w:id="28"/>
    </w:p>
    <w:p w14:paraId="5A82A827" w14:textId="5614E122" w:rsidR="00591119" w:rsidRDefault="00286E80" w:rsidP="00523827">
      <w:hyperlink r:id="rId12" w:history="1">
        <w:r w:rsidR="00523827">
          <w:rPr>
            <w:rStyle w:val="Lienhypertexte"/>
          </w:rPr>
          <w:t>https://github.com/davidroulet/CSUNVB-A1</w:t>
        </w:r>
      </w:hyperlink>
    </w:p>
    <w:sectPr w:rsidR="00591119">
      <w:headerReference w:type="default" r:id="rId13"/>
      <w:footerReference w:type="default" r:id="rId14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51411" w14:textId="77777777" w:rsidR="00286E80" w:rsidRDefault="00286E80">
      <w:r>
        <w:separator/>
      </w:r>
    </w:p>
  </w:endnote>
  <w:endnote w:type="continuationSeparator" w:id="0">
    <w:p w14:paraId="69E85CB7" w14:textId="77777777" w:rsidR="00286E80" w:rsidRDefault="00286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565F4" w14:textId="3D77C801" w:rsidR="00DB2183" w:rsidRDefault="004210CD">
    <w:pPr>
      <w:pStyle w:val="Pieddepage"/>
      <w:pBdr>
        <w:top w:val="single" w:sz="4" w:space="1" w:color="auto"/>
      </w:pBdr>
    </w:pPr>
    <w:r>
      <w:t>Mounir Fiaux</w:t>
    </w:r>
    <w:r w:rsidR="00805A7E">
      <w:t>, Thomas Grossmann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1F6623">
      <w:rPr>
        <w:rStyle w:val="Numrodepage"/>
        <w:noProof/>
      </w:rPr>
      <w:t>6</w:t>
    </w:r>
    <w:r w:rsidR="00DB2183">
      <w:rPr>
        <w:rStyle w:val="Numrodepage"/>
      </w:rPr>
      <w:fldChar w:fldCharType="end"/>
    </w:r>
    <w:r w:rsidR="00DB2183">
      <w:tab/>
    </w:r>
    <w:fldSimple w:instr=" SAVEDATE  \* MERGEFORMAT ">
      <w:r w:rsidR="00B24C10">
        <w:rPr>
          <w:noProof/>
        </w:rPr>
        <w:t>15/04/2020 22:53:00</w:t>
      </w:r>
    </w:fldSimple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0675A" w14:textId="77777777" w:rsidR="00286E80" w:rsidRDefault="00286E80">
      <w:r>
        <w:separator/>
      </w:r>
    </w:p>
  </w:footnote>
  <w:footnote w:type="continuationSeparator" w:id="0">
    <w:p w14:paraId="02D3B9FF" w14:textId="77777777" w:rsidR="00286E80" w:rsidRDefault="00286E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0462D" w14:textId="56E03129"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</w:rPr>
      <w:drawing>
        <wp:anchor distT="0" distB="0" distL="114300" distR="114300" simplePos="0" relativeHeight="251658240" behindDoc="0" locked="0" layoutInCell="0" allowOverlap="1" wp14:anchorId="1207E999" wp14:editId="54994A8D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63A97">
      <w:rPr>
        <w:rFonts w:ascii="Impact" w:hAnsi="Impact"/>
        <w:b/>
        <w:bCs/>
        <w:noProof/>
        <w:sz w:val="36"/>
        <w:u w:val="single"/>
      </w:rPr>
      <w:t>CSUNVB-A1</w:t>
    </w:r>
  </w:p>
  <w:p w14:paraId="16E0D9B8" w14:textId="77777777"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C577D"/>
    <w:multiLevelType w:val="hybridMultilevel"/>
    <w:tmpl w:val="C1F2DC4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7"/>
  </w:num>
  <w:num w:numId="4">
    <w:abstractNumId w:val="24"/>
  </w:num>
  <w:num w:numId="5">
    <w:abstractNumId w:val="17"/>
  </w:num>
  <w:num w:numId="6">
    <w:abstractNumId w:val="8"/>
  </w:num>
  <w:num w:numId="7">
    <w:abstractNumId w:val="19"/>
  </w:num>
  <w:num w:numId="8">
    <w:abstractNumId w:val="28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3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7"/>
  </w:num>
  <w:num w:numId="19">
    <w:abstractNumId w:val="22"/>
  </w:num>
  <w:num w:numId="20">
    <w:abstractNumId w:val="29"/>
  </w:num>
  <w:num w:numId="21">
    <w:abstractNumId w:val="18"/>
  </w:num>
  <w:num w:numId="22">
    <w:abstractNumId w:val="25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 w:numId="30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98"/>
    <w:rsid w:val="00017C9F"/>
    <w:rsid w:val="00026A98"/>
    <w:rsid w:val="0004393D"/>
    <w:rsid w:val="00043BF9"/>
    <w:rsid w:val="00046B84"/>
    <w:rsid w:val="0005613A"/>
    <w:rsid w:val="00076B46"/>
    <w:rsid w:val="00085F83"/>
    <w:rsid w:val="000A2A6A"/>
    <w:rsid w:val="000C7908"/>
    <w:rsid w:val="000F7985"/>
    <w:rsid w:val="00106180"/>
    <w:rsid w:val="00124E46"/>
    <w:rsid w:val="00155A06"/>
    <w:rsid w:val="00172C7C"/>
    <w:rsid w:val="001B602C"/>
    <w:rsid w:val="001B7271"/>
    <w:rsid w:val="001B7C29"/>
    <w:rsid w:val="001D4C91"/>
    <w:rsid w:val="001F3FBE"/>
    <w:rsid w:val="001F6623"/>
    <w:rsid w:val="00205685"/>
    <w:rsid w:val="00212505"/>
    <w:rsid w:val="00213BB2"/>
    <w:rsid w:val="00215A25"/>
    <w:rsid w:val="002253A1"/>
    <w:rsid w:val="00232E9F"/>
    <w:rsid w:val="00241A03"/>
    <w:rsid w:val="0024287C"/>
    <w:rsid w:val="002455E8"/>
    <w:rsid w:val="00245601"/>
    <w:rsid w:val="00274746"/>
    <w:rsid w:val="00281546"/>
    <w:rsid w:val="00286E80"/>
    <w:rsid w:val="00287C42"/>
    <w:rsid w:val="00291076"/>
    <w:rsid w:val="00297558"/>
    <w:rsid w:val="00297836"/>
    <w:rsid w:val="002A1DB5"/>
    <w:rsid w:val="002B1F85"/>
    <w:rsid w:val="002C4C01"/>
    <w:rsid w:val="002C6F74"/>
    <w:rsid w:val="002D0C6A"/>
    <w:rsid w:val="002E5622"/>
    <w:rsid w:val="002F39FF"/>
    <w:rsid w:val="00300590"/>
    <w:rsid w:val="003328AE"/>
    <w:rsid w:val="00332CA5"/>
    <w:rsid w:val="00337744"/>
    <w:rsid w:val="00360243"/>
    <w:rsid w:val="003609D4"/>
    <w:rsid w:val="00371ECE"/>
    <w:rsid w:val="00373E0A"/>
    <w:rsid w:val="00387E54"/>
    <w:rsid w:val="003A1A45"/>
    <w:rsid w:val="003C121A"/>
    <w:rsid w:val="003C540D"/>
    <w:rsid w:val="003C77BE"/>
    <w:rsid w:val="003D1523"/>
    <w:rsid w:val="003F2179"/>
    <w:rsid w:val="0040128D"/>
    <w:rsid w:val="004210CD"/>
    <w:rsid w:val="00432F3D"/>
    <w:rsid w:val="004502D9"/>
    <w:rsid w:val="0049659A"/>
    <w:rsid w:val="004C1895"/>
    <w:rsid w:val="004C38FB"/>
    <w:rsid w:val="004D2F9B"/>
    <w:rsid w:val="004F521F"/>
    <w:rsid w:val="004F5304"/>
    <w:rsid w:val="005037F1"/>
    <w:rsid w:val="005143EF"/>
    <w:rsid w:val="00523827"/>
    <w:rsid w:val="00540373"/>
    <w:rsid w:val="00563A97"/>
    <w:rsid w:val="0057102C"/>
    <w:rsid w:val="00573BC3"/>
    <w:rsid w:val="00577704"/>
    <w:rsid w:val="00591119"/>
    <w:rsid w:val="005A5773"/>
    <w:rsid w:val="005B43CB"/>
    <w:rsid w:val="005D0F34"/>
    <w:rsid w:val="005E1021"/>
    <w:rsid w:val="005E1E76"/>
    <w:rsid w:val="005F2769"/>
    <w:rsid w:val="006226C6"/>
    <w:rsid w:val="00641AD2"/>
    <w:rsid w:val="00647782"/>
    <w:rsid w:val="006679E6"/>
    <w:rsid w:val="00682308"/>
    <w:rsid w:val="00682F47"/>
    <w:rsid w:val="00684B3D"/>
    <w:rsid w:val="0069409D"/>
    <w:rsid w:val="006A6C71"/>
    <w:rsid w:val="006D3EBA"/>
    <w:rsid w:val="006E2C58"/>
    <w:rsid w:val="006F2F14"/>
    <w:rsid w:val="00716E7F"/>
    <w:rsid w:val="00726EB7"/>
    <w:rsid w:val="007373D7"/>
    <w:rsid w:val="0075205B"/>
    <w:rsid w:val="007575DC"/>
    <w:rsid w:val="0076568A"/>
    <w:rsid w:val="007676A0"/>
    <w:rsid w:val="00782186"/>
    <w:rsid w:val="00783FC8"/>
    <w:rsid w:val="00791020"/>
    <w:rsid w:val="00797537"/>
    <w:rsid w:val="007A2CC8"/>
    <w:rsid w:val="007B1509"/>
    <w:rsid w:val="007C53D3"/>
    <w:rsid w:val="00805A7E"/>
    <w:rsid w:val="00805B2C"/>
    <w:rsid w:val="00810BC9"/>
    <w:rsid w:val="00811908"/>
    <w:rsid w:val="0083170D"/>
    <w:rsid w:val="00851DA5"/>
    <w:rsid w:val="008658D9"/>
    <w:rsid w:val="008906E5"/>
    <w:rsid w:val="008913D6"/>
    <w:rsid w:val="00895B96"/>
    <w:rsid w:val="008A5C9E"/>
    <w:rsid w:val="008B1EAB"/>
    <w:rsid w:val="008B263F"/>
    <w:rsid w:val="008D10CE"/>
    <w:rsid w:val="008D7200"/>
    <w:rsid w:val="008F6CAF"/>
    <w:rsid w:val="009319BC"/>
    <w:rsid w:val="00961062"/>
    <w:rsid w:val="00992256"/>
    <w:rsid w:val="009B3404"/>
    <w:rsid w:val="009C1178"/>
    <w:rsid w:val="009E475B"/>
    <w:rsid w:val="009F64CF"/>
    <w:rsid w:val="00A14804"/>
    <w:rsid w:val="00A2572B"/>
    <w:rsid w:val="00A3062E"/>
    <w:rsid w:val="00A70F6A"/>
    <w:rsid w:val="00A7161A"/>
    <w:rsid w:val="00A725B5"/>
    <w:rsid w:val="00A73D4E"/>
    <w:rsid w:val="00A959B6"/>
    <w:rsid w:val="00AA0785"/>
    <w:rsid w:val="00AC282A"/>
    <w:rsid w:val="00AE470C"/>
    <w:rsid w:val="00B23584"/>
    <w:rsid w:val="00B24C10"/>
    <w:rsid w:val="00B263B7"/>
    <w:rsid w:val="00B31079"/>
    <w:rsid w:val="00B557E4"/>
    <w:rsid w:val="00B673BB"/>
    <w:rsid w:val="00B9358C"/>
    <w:rsid w:val="00BA0FF8"/>
    <w:rsid w:val="00BE04A9"/>
    <w:rsid w:val="00BF4733"/>
    <w:rsid w:val="00C315ED"/>
    <w:rsid w:val="00C40093"/>
    <w:rsid w:val="00C505B1"/>
    <w:rsid w:val="00C85B1A"/>
    <w:rsid w:val="00C930E9"/>
    <w:rsid w:val="00C94396"/>
    <w:rsid w:val="00CA5CE2"/>
    <w:rsid w:val="00CB3227"/>
    <w:rsid w:val="00CD19ED"/>
    <w:rsid w:val="00CD212A"/>
    <w:rsid w:val="00CF39A8"/>
    <w:rsid w:val="00D069EA"/>
    <w:rsid w:val="00D14A10"/>
    <w:rsid w:val="00D23E24"/>
    <w:rsid w:val="00D243C0"/>
    <w:rsid w:val="00D41346"/>
    <w:rsid w:val="00D424CD"/>
    <w:rsid w:val="00DA4CCB"/>
    <w:rsid w:val="00DA62AB"/>
    <w:rsid w:val="00DB0229"/>
    <w:rsid w:val="00DB2183"/>
    <w:rsid w:val="00DB4900"/>
    <w:rsid w:val="00E109AA"/>
    <w:rsid w:val="00E10A82"/>
    <w:rsid w:val="00E30CDF"/>
    <w:rsid w:val="00E42F56"/>
    <w:rsid w:val="00E4367D"/>
    <w:rsid w:val="00E54ED5"/>
    <w:rsid w:val="00E63311"/>
    <w:rsid w:val="00E833C9"/>
    <w:rsid w:val="00EB02D0"/>
    <w:rsid w:val="00EB0B1A"/>
    <w:rsid w:val="00EB1F61"/>
    <w:rsid w:val="00ED3A54"/>
    <w:rsid w:val="00ED50C4"/>
    <w:rsid w:val="00F028FF"/>
    <w:rsid w:val="00F11039"/>
    <w:rsid w:val="00F20C1E"/>
    <w:rsid w:val="00F4663F"/>
    <w:rsid w:val="00F53ED8"/>
    <w:rsid w:val="00F62A22"/>
    <w:rsid w:val="00FB220C"/>
    <w:rsid w:val="00FC02AA"/>
    <w:rsid w:val="00FF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586343"/>
  <w14:defaultImageDpi w14:val="300"/>
  <w15:chartTrackingRefBased/>
  <w15:docId w15:val="{27675F57-F591-43AD-B3D9-981E79A1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Titre">
    <w:name w:val="Title"/>
    <w:basedOn w:val="Normal"/>
    <w:next w:val="Normal"/>
    <w:link w:val="TitreCar"/>
    <w:qFormat/>
    <w:rsid w:val="006940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694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72"/>
    <w:rsid w:val="00FB220C"/>
    <w:pPr>
      <w:ind w:left="720"/>
      <w:contextualSpacing/>
    </w:pPr>
  </w:style>
  <w:style w:type="character" w:styleId="lev">
    <w:name w:val="Strong"/>
    <w:basedOn w:val="Policepardfaut"/>
    <w:qFormat/>
    <w:rsid w:val="000A2A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davidroulet/CSUNVB-A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ni\AppData\Local\Packages\microsoft.windowscommunicationsapps_8wekyb3d8bbwe\LocalState\Files\S0\27\Attachments\ProjetWeb%20Documentation%5b1390%5d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ProjetWeb Documentation[1390].dotx</Template>
  <TotalTime>135</TotalTime>
  <Pages>5</Pages>
  <Words>584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3791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mounir Fiaux</dc:creator>
  <cp:keywords/>
  <cp:lastModifiedBy>mounir Fiaux</cp:lastModifiedBy>
  <cp:revision>4</cp:revision>
  <cp:lastPrinted>2004-09-01T12:58:00Z</cp:lastPrinted>
  <dcterms:created xsi:type="dcterms:W3CDTF">2020-04-15T20:53:00Z</dcterms:created>
  <dcterms:modified xsi:type="dcterms:W3CDTF">2020-04-15T20:55:00Z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